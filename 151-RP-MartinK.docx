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9ECE7" w:themeColor="accent6" w:themeTint="33"/>
  <w:body>
    <w:p w14:paraId="79E3E266" w14:textId="6ED79AB0" w:rsidR="00D01F96" w:rsidRPr="00081E10" w:rsidRDefault="00D33A6A" w:rsidP="007B01CB">
      <w:pPr>
        <w:pStyle w:val="TitrePageDeGarde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11A2296" wp14:editId="12ADB6A7">
                <wp:simplePos x="0" y="0"/>
                <wp:positionH relativeFrom="page">
                  <wp:posOffset>819894</wp:posOffset>
                </wp:positionH>
                <wp:positionV relativeFrom="paragraph">
                  <wp:posOffset>-718185</wp:posOffset>
                </wp:positionV>
                <wp:extent cx="6716456" cy="10692848"/>
                <wp:effectExtent l="0" t="0" r="8255" b="0"/>
                <wp:wrapNone/>
                <wp:docPr id="2" name="그룹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6456" cy="10692848"/>
                          <a:chOff x="0" y="0"/>
                          <a:chExt cx="6716456" cy="10692848"/>
                        </a:xfrm>
                      </wpg:grpSpPr>
                      <wps:wsp>
                        <wps:cNvPr id="4" name="그래픽 57"/>
                        <wps:cNvSpPr/>
                        <wps:spPr>
                          <a:xfrm>
                            <a:off x="1023582" y="0"/>
                            <a:ext cx="5692874" cy="10692000"/>
                          </a:xfrm>
                          <a:custGeom>
                            <a:avLst/>
                            <a:gdLst>
                              <a:gd name="connsiteX0" fmla="*/ 4267867 w 4267866"/>
                              <a:gd name="connsiteY0" fmla="*/ 8019003 h 8019002"/>
                              <a:gd name="connsiteX1" fmla="*/ 0 w 4267866"/>
                              <a:gd name="connsiteY1" fmla="*/ 8019003 h 8019002"/>
                              <a:gd name="connsiteX2" fmla="*/ 3505295 w 4267866"/>
                              <a:gd name="connsiteY2" fmla="*/ 0 h 8019002"/>
                              <a:gd name="connsiteX3" fmla="*/ 4267867 w 4267866"/>
                              <a:gd name="connsiteY3" fmla="*/ 0 h 801900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4267866" h="8019002">
                                <a:moveTo>
                                  <a:pt x="4267867" y="8019003"/>
                                </a:moveTo>
                                <a:lnTo>
                                  <a:pt x="0" y="8019003"/>
                                </a:lnTo>
                                <a:lnTo>
                                  <a:pt x="3505295" y="0"/>
                                </a:lnTo>
                                <a:lnTo>
                                  <a:pt x="4267867" y="0"/>
                                </a:lnTo>
                                <a:close/>
                              </a:path>
                            </a:pathLst>
                          </a:custGeom>
                          <a:blipFill dpi="0" rotWithShape="0">
                            <a:blip r:embed="rId8"/>
                            <a:srcRect/>
                            <a:stretch>
                              <a:fillRect r="-50000"/>
                            </a:stretch>
                          </a:blip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" name="그룹 32"/>
                        <wpg:cNvGrpSpPr/>
                        <wpg:grpSpPr>
                          <a:xfrm>
                            <a:off x="0" y="0"/>
                            <a:ext cx="6716456" cy="10692848"/>
                            <a:chOff x="0" y="0"/>
                            <a:chExt cx="6716456" cy="10692848"/>
                          </a:xfrm>
                        </wpg:grpSpPr>
                        <wps:wsp>
                          <wps:cNvPr id="6" name="그래픽 57"/>
                          <wps:cNvSpPr/>
                          <wps:spPr>
                            <a:xfrm>
                              <a:off x="1023582" y="0"/>
                              <a:ext cx="5692874" cy="10692000"/>
                            </a:xfrm>
                            <a:custGeom>
                              <a:avLst/>
                              <a:gdLst>
                                <a:gd name="connsiteX0" fmla="*/ 4267867 w 4267866"/>
                                <a:gd name="connsiteY0" fmla="*/ 8019003 h 8019002"/>
                                <a:gd name="connsiteX1" fmla="*/ 0 w 4267866"/>
                                <a:gd name="connsiteY1" fmla="*/ 8019003 h 8019002"/>
                                <a:gd name="connsiteX2" fmla="*/ 3505295 w 4267866"/>
                                <a:gd name="connsiteY2" fmla="*/ 0 h 8019002"/>
                                <a:gd name="connsiteX3" fmla="*/ 4267867 w 4267866"/>
                                <a:gd name="connsiteY3" fmla="*/ 0 h 80190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4267866" h="8019002">
                                  <a:moveTo>
                                    <a:pt x="4267867" y="8019003"/>
                                  </a:moveTo>
                                  <a:lnTo>
                                    <a:pt x="0" y="8019003"/>
                                  </a:lnTo>
                                  <a:lnTo>
                                    <a:pt x="3505295" y="0"/>
                                  </a:lnTo>
                                  <a:lnTo>
                                    <a:pt x="42678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6">
                                <a:alpha val="52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자유형: 도형 20"/>
                          <wps:cNvSpPr/>
                          <wps:spPr>
                            <a:xfrm>
                              <a:off x="0" y="7328848"/>
                              <a:ext cx="2967001" cy="3364000"/>
                            </a:xfrm>
                            <a:custGeom>
                              <a:avLst/>
                              <a:gdLst>
                                <a:gd name="connsiteX0" fmla="*/ 1122998 w 2225516"/>
                                <a:gd name="connsiteY0" fmla="*/ 2523840 h 2523839"/>
                                <a:gd name="connsiteX1" fmla="*/ 0 w 2225516"/>
                                <a:gd name="connsiteY1" fmla="*/ 2523840 h 2523839"/>
                                <a:gd name="connsiteX2" fmla="*/ 1102519 w 2225516"/>
                                <a:gd name="connsiteY2" fmla="*/ 0 h 2523839"/>
                                <a:gd name="connsiteX3" fmla="*/ 2225516 w 2225516"/>
                                <a:gd name="connsiteY3" fmla="*/ 0 h 25238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2225516" h="2523839">
                                  <a:moveTo>
                                    <a:pt x="1122998" y="2523840"/>
                                  </a:moveTo>
                                  <a:lnTo>
                                    <a:pt x="0" y="2523840"/>
                                  </a:lnTo>
                                  <a:lnTo>
                                    <a:pt x="1102519" y="0"/>
                                  </a:lnTo>
                                  <a:lnTo>
                                    <a:pt x="2225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>
                                <a:alpha val="62353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자유형: 도형 21"/>
                          <wps:cNvSpPr/>
                          <wps:spPr>
                            <a:xfrm>
                              <a:off x="4039738" y="0"/>
                              <a:ext cx="2347442" cy="5092276"/>
                            </a:xfrm>
                            <a:custGeom>
                              <a:avLst/>
                              <a:gdLst>
                                <a:gd name="connsiteX0" fmla="*/ 91821 w 1760791"/>
                                <a:gd name="connsiteY0" fmla="*/ 3820478 h 3820477"/>
                                <a:gd name="connsiteX1" fmla="*/ 0 w 1760791"/>
                                <a:gd name="connsiteY1" fmla="*/ 3820478 h 3820477"/>
                                <a:gd name="connsiteX2" fmla="*/ 1668971 w 1760791"/>
                                <a:gd name="connsiteY2" fmla="*/ 0 h 3820477"/>
                                <a:gd name="connsiteX3" fmla="*/ 1760791 w 1760791"/>
                                <a:gd name="connsiteY3" fmla="*/ 0 h 38204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760791" h="3820477">
                                  <a:moveTo>
                                    <a:pt x="91821" y="3820478"/>
                                  </a:moveTo>
                                  <a:lnTo>
                                    <a:pt x="0" y="3820478"/>
                                  </a:lnTo>
                                  <a:lnTo>
                                    <a:pt x="1668971" y="0"/>
                                  </a:lnTo>
                                  <a:lnTo>
                                    <a:pt x="176079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자유형: 도형 48"/>
                          <wps:cNvSpPr/>
                          <wps:spPr>
                            <a:xfrm>
                              <a:off x="1473958" y="5281684"/>
                              <a:ext cx="1637850" cy="3253801"/>
                            </a:xfrm>
                            <a:custGeom>
                              <a:avLst/>
                              <a:gdLst>
                                <a:gd name="connsiteX0" fmla="*/ 162211 w 1228534"/>
                                <a:gd name="connsiteY0" fmla="*/ 2441162 h 2441162"/>
                                <a:gd name="connsiteX1" fmla="*/ 0 w 1228534"/>
                                <a:gd name="connsiteY1" fmla="*/ 2441162 h 2441162"/>
                                <a:gd name="connsiteX2" fmla="*/ 1066419 w 1228534"/>
                                <a:gd name="connsiteY2" fmla="*/ 0 h 2441162"/>
                                <a:gd name="connsiteX3" fmla="*/ 1228535 w 1228534"/>
                                <a:gd name="connsiteY3" fmla="*/ 0 h 244116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228534" h="2441162">
                                  <a:moveTo>
                                    <a:pt x="162211" y="2441162"/>
                                  </a:moveTo>
                                  <a:lnTo>
                                    <a:pt x="0" y="2441162"/>
                                  </a:lnTo>
                                  <a:lnTo>
                                    <a:pt x="1066419" y="0"/>
                                  </a:lnTo>
                                  <a:lnTo>
                                    <a:pt x="12285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자유형: 도형 49"/>
                          <wps:cNvSpPr/>
                          <wps:spPr>
                            <a:xfrm>
                              <a:off x="2729552" y="682388"/>
                              <a:ext cx="3034557" cy="2910126"/>
                            </a:xfrm>
                            <a:custGeom>
                              <a:avLst/>
                              <a:gdLst>
                                <a:gd name="connsiteX0" fmla="*/ 1316831 w 2276189"/>
                                <a:gd name="connsiteY0" fmla="*/ 2183320 h 2183320"/>
                                <a:gd name="connsiteX1" fmla="*/ 0 w 2276189"/>
                                <a:gd name="connsiteY1" fmla="*/ 2183320 h 2183320"/>
                                <a:gd name="connsiteX2" fmla="*/ 959263 w 2276189"/>
                                <a:gd name="connsiteY2" fmla="*/ 0 h 2183320"/>
                                <a:gd name="connsiteX3" fmla="*/ 2276189 w 2276189"/>
                                <a:gd name="connsiteY3" fmla="*/ 0 h 218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2276189" h="2183320">
                                  <a:moveTo>
                                    <a:pt x="1316831" y="2183320"/>
                                  </a:moveTo>
                                  <a:lnTo>
                                    <a:pt x="0" y="2183320"/>
                                  </a:lnTo>
                                  <a:lnTo>
                                    <a:pt x="959263" y="0"/>
                                  </a:lnTo>
                                  <a:lnTo>
                                    <a:pt x="22761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>
                                <a:alpha val="69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자유형: 도형 52"/>
                          <wps:cNvSpPr/>
                          <wps:spPr>
                            <a:xfrm>
                              <a:off x="1965278" y="8543499"/>
                              <a:ext cx="1254864" cy="2143555"/>
                            </a:xfrm>
                            <a:custGeom>
                              <a:avLst/>
                              <a:gdLst>
                                <a:gd name="connsiteX0" fmla="*/ 238696 w 941260"/>
                                <a:gd name="connsiteY0" fmla="*/ 1608201 h 1608201"/>
                                <a:gd name="connsiteX1" fmla="*/ 0 w 941260"/>
                                <a:gd name="connsiteY1" fmla="*/ 1608201 h 1608201"/>
                                <a:gd name="connsiteX2" fmla="*/ 702564 w 941260"/>
                                <a:gd name="connsiteY2" fmla="*/ 0 h 1608201"/>
                                <a:gd name="connsiteX3" fmla="*/ 941260 w 941260"/>
                                <a:gd name="connsiteY3" fmla="*/ 0 h 16082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941260" h="1608201">
                                  <a:moveTo>
                                    <a:pt x="238696" y="1608201"/>
                                  </a:moveTo>
                                  <a:lnTo>
                                    <a:pt x="0" y="1608201"/>
                                  </a:lnTo>
                                  <a:lnTo>
                                    <a:pt x="702564" y="0"/>
                                  </a:lnTo>
                                  <a:lnTo>
                                    <a:pt x="94126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자유형: 도형 22"/>
                          <wps:cNvSpPr/>
                          <wps:spPr>
                            <a:xfrm>
                              <a:off x="3002508" y="0"/>
                              <a:ext cx="1796201" cy="2036529"/>
                            </a:xfrm>
                            <a:custGeom>
                              <a:avLst/>
                              <a:gdLst>
                                <a:gd name="connsiteX0" fmla="*/ 679894 w 1347311"/>
                                <a:gd name="connsiteY0" fmla="*/ 1527905 h 1527905"/>
                                <a:gd name="connsiteX1" fmla="*/ 0 w 1347311"/>
                                <a:gd name="connsiteY1" fmla="*/ 1527905 h 1527905"/>
                                <a:gd name="connsiteX2" fmla="*/ 667512 w 1347311"/>
                                <a:gd name="connsiteY2" fmla="*/ 0 h 1527905"/>
                                <a:gd name="connsiteX3" fmla="*/ 1347311 w 1347311"/>
                                <a:gd name="connsiteY3" fmla="*/ 0 h 15279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47311" h="1527905">
                                  <a:moveTo>
                                    <a:pt x="679894" y="1527905"/>
                                  </a:moveTo>
                                  <a:lnTo>
                                    <a:pt x="0" y="1527905"/>
                                  </a:lnTo>
                                  <a:lnTo>
                                    <a:pt x="667512" y="0"/>
                                  </a:lnTo>
                                  <a:lnTo>
                                    <a:pt x="13473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6">
                                <a:alpha val="67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F76FDF" id="그룹 33" o:spid="_x0000_s1026" style="position:absolute;margin-left:64.55pt;margin-top:-56.55pt;width:528.85pt;height:841.95pt;z-index:251659264;mso-position-horizontal-relative:page" coordsize="67164,1069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">
                <v:shape id="그래픽 57" o:spid="_x0000_s1027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" path="m4267867,8019003l,8019003,3505295,r762572,l4267867,8019003xe" stroked="f">
                  <v:fill r:id="rId9" o:title="" recolor="t" type="frame"/>
                  <v:stroke joinstyle="miter"/>
                  <v:path arrowok="t" o:connecttype="custom" o:connectlocs="5692875,10692001;0,10692001;4675686,0;5692875,0" o:connectangles="0,0,0,0"/>
                </v:shape>
                <v:group id="그룹 32" o:spid="_x0000_s1028" style="position:absolute;width:67164;height:106928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그래픽 57" o:spid="_x0000_s1029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" path="m4267867,8019003l,8019003,3505295,r762572,l4267867,8019003xe" fillcolor="#94a088 [3209]" stroked="f">
                    <v:fill opacity="34181f"/>
                    <v:stroke joinstyle="miter"/>
                    <v:path arrowok="t" o:connecttype="custom" o:connectlocs="5692875,10692001;0,10692001;4675686,0;5692875,0" o:connectangles="0,0,0,0"/>
                  </v:shape>
                  <v:shape id="자유형: 도형 20" o:spid="_x0000_s1030" style="position:absolute;top:73288;width:29670;height:33640;visibility:visible;mso-wrap-style:square;v-text-anchor:middle" coordsize="2225516,2523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" path="m1122998,2523840l,2523840,1102519,,2225516,,1122998,2523840xe" fillcolor="#637052 [3215]" stroked="f">
                    <v:fill opacity="40863f"/>
                    <v:stroke joinstyle="miter"/>
                    <v:path arrowok="t" o:connecttype="custom" o:connectlocs="1497152,3364001;0,3364001;1469850,0;2967001,0" o:connectangles="0,0,0,0"/>
                  </v:shape>
                  <v:shape id="자유형: 도형 21" o:spid="_x0000_s1031" style="position:absolute;left:40397;width:23474;height:50922;visibility:visible;mso-wrap-style:square;v-text-anchor:middle" coordsize="1760791,3820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" path="m91821,3820478r-91821,l1668971,r91820,l91821,3820478xe" fillcolor="#637052 [3215]" stroked="f">
                    <v:stroke joinstyle="miter"/>
                    <v:path arrowok="t" o:connecttype="custom" o:connectlocs="122413,5092277;0,5092277;2225030,0;2347442,0" o:connectangles="0,0,0,0"/>
                  </v:shape>
                  <v:shape id="자유형: 도형 48" o:spid="_x0000_s1032" style="position:absolute;left:14739;top:52816;width:16379;height:32538;visibility:visible;mso-wrap-style:square;v-text-anchor:middle" coordsize="1228534,244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" path="m162211,2441162l,2441162,1066419,r162116,l162211,2441162xe" fillcolor="#637052 [3215]" stroked="f">
                    <v:stroke joinstyle="miter"/>
                    <v:path arrowok="t" o:connecttype="custom" o:connectlocs="216256,3253801;0,3253801;1421722,0;1637851,0" o:connectangles="0,0,0,0"/>
                  </v:shape>
                  <v:shape id="자유형: 도형 49" o:spid="_x0000_s1033" style="position:absolute;left:27295;top:6823;width:30346;height:29102;visibility:visible;mso-wrap-style:square;v-text-anchor:middle" coordsize="2276189,218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" path="m1316831,2183320l,2183320,959263,,2276189,,1316831,2183320xe" fillcolor="#637052 [3215]" stroked="f">
                    <v:fill opacity="45232f"/>
                    <v:stroke joinstyle="miter"/>
                    <v:path arrowok="t" o:connecttype="custom" o:connectlocs="1755565,2910126;0,2910126;1278865,0;3034557,0" o:connectangles="0,0,0,0"/>
                  </v:shape>
                  <v:shape id="자유형: 도형 52" o:spid="_x0000_s1034" style="position:absolute;left:19652;top:85434;width:12549;height:21436;visibility:visible;mso-wrap-style:square;v-text-anchor:middle" coordsize="941260,160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" path="m238696,1608201l,1608201,702564,,941260,,238696,1608201xe" fillcolor="#637052 [3215]" stroked="f">
                    <v:stroke joinstyle="miter"/>
                    <v:path arrowok="t" o:connecttype="custom" o:connectlocs="318223,2143555;0,2143555;936641,0;1254864,0" o:connectangles="0,0,0,0"/>
                  </v:shape>
                  <v:shape id="자유형: 도형 22" o:spid="_x0000_s1035" style="position:absolute;left:30025;width:17962;height:20365;visibility:visible;mso-wrap-style:square;v-text-anchor:middle" coordsize="1347311,1527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" path="m679894,1527905l,1527905,667512,r679799,l679894,1527905xe" fillcolor="#94a088 [3209]" stroked="f">
                    <v:fill opacity="43947f"/>
                    <v:stroke joinstyle="miter"/>
                    <v:path arrowok="t" o:connecttype="custom" o:connectlocs="906418,2036529;0,2036529;889910,0;1796201,0" o:connectangles="0,0,0,0"/>
                  </v:shape>
                </v:group>
                <w10:wrap anchorx="page"/>
              </v:group>
            </w:pict>
          </mc:Fallback>
        </mc:AlternateContent>
      </w:r>
      <w:r w:rsidR="00E34486">
        <w:fldChar w:fldCharType="begin"/>
      </w:r>
      <w:r w:rsidR="00E34486">
        <w:instrText xml:space="preserve"> TITLE </w:instrText>
      </w:r>
      <w:r w:rsidR="00E34486">
        <w:fldChar w:fldCharType="separate"/>
      </w:r>
      <w:r w:rsidR="00337495">
        <w:t>151 - Int</w:t>
      </w:r>
      <w:r w:rsidR="00337495">
        <w:rPr>
          <w:rFonts w:hint="eastAsia"/>
        </w:rPr>
        <w:t>é</w:t>
      </w:r>
      <w:r w:rsidR="00337495">
        <w:t>grer des bases de donn</w:t>
      </w:r>
      <w:r w:rsidR="00337495">
        <w:rPr>
          <w:rFonts w:hint="eastAsia"/>
        </w:rPr>
        <w:t>é</w:t>
      </w:r>
      <w:r w:rsidR="00337495">
        <w:t>es dans le Web</w:t>
      </w:r>
      <w:r w:rsidR="00E34486">
        <w:fldChar w:fldCharType="end"/>
      </w:r>
    </w:p>
    <w:p w14:paraId="3671577F" w14:textId="77777777" w:rsidR="00E34486" w:rsidRPr="004302DF" w:rsidRDefault="00E34486" w:rsidP="00E90528">
      <w:pPr>
        <w:pStyle w:val="Sous-titredelapagedegarde"/>
        <w:tabs>
          <w:tab w:val="left" w:pos="8468"/>
        </w:tabs>
        <w:rPr>
          <w:color w:val="auto"/>
        </w:rPr>
      </w:pPr>
      <w:r w:rsidRPr="004302DF">
        <w:rPr>
          <w:color w:val="auto"/>
        </w:rPr>
        <w:t>Rapport personnel</w:t>
      </w:r>
    </w:p>
    <w:p w14:paraId="3536611A" w14:textId="754910F3" w:rsidR="00D33A6A" w:rsidRPr="004302DF" w:rsidRDefault="00337495" w:rsidP="00D33A6A">
      <w:pPr>
        <w:pStyle w:val="Titreauteur"/>
        <w:rPr>
          <w:color w:val="auto"/>
        </w:rPr>
      </w:pPr>
      <w:r>
        <w:rPr>
          <w:color w:val="auto"/>
        </w:rPr>
        <w:t>Kevin Martin</w:t>
      </w:r>
    </w:p>
    <w:p w14:paraId="0238049B" w14:textId="3D7CBBEF" w:rsidR="00E34486" w:rsidRPr="004302DF" w:rsidRDefault="00000000" w:rsidP="00E34486">
      <w:pPr>
        <w:pStyle w:val="Date"/>
        <w:rPr>
          <w:color w:val="637052" w:themeColor="text2"/>
        </w:rPr>
      </w:pPr>
      <w:sdt>
        <w:sdtPr>
          <w:rPr>
            <w:color w:val="637052" w:themeColor="text2"/>
          </w:rPr>
          <w:id w:val="967404429"/>
          <w:placeholder>
            <w:docPart w:val="1DDEC804D0CF465D9519E892E834E8AD"/>
          </w:placeholder>
          <w:date w:fullDate="2024-02-01T00:00:00Z">
            <w:dateFormat w:val="dd.MM.yyyy"/>
            <w:lid w:val="fr-CH"/>
            <w:storeMappedDataAs w:val="dateTime"/>
            <w:calendar w:val="gregorian"/>
          </w:date>
        </w:sdtPr>
        <w:sdtContent>
          <w:r w:rsidR="00337495">
            <w:rPr>
              <w:color w:val="637052" w:themeColor="text2"/>
              <w:lang w:val="fr-CH"/>
            </w:rPr>
            <w:t>01.02.2024</w:t>
          </w:r>
        </w:sdtContent>
      </w:sdt>
      <w:r w:rsidR="00E34486" w:rsidRPr="004302DF">
        <w:rPr>
          <w:color w:val="637052" w:themeColor="text2"/>
        </w:rPr>
        <w:t xml:space="preserve"> au </w:t>
      </w:r>
      <w:sdt>
        <w:sdtPr>
          <w:rPr>
            <w:color w:val="637052" w:themeColor="text2"/>
          </w:rPr>
          <w:id w:val="1424145264"/>
          <w:placeholder>
            <w:docPart w:val="3A89BE6B7703426191BDBFED0B55251F"/>
          </w:placeholder>
          <w:date w:fullDate="2024-03-08T00:00:00Z">
            <w:dateFormat w:val="dd.MM.yyyy"/>
            <w:lid w:val="fr-CH"/>
            <w:storeMappedDataAs w:val="dateTime"/>
            <w:calendar w:val="gregorian"/>
          </w:date>
        </w:sdtPr>
        <w:sdtContent>
          <w:r w:rsidR="00337495">
            <w:rPr>
              <w:color w:val="637052" w:themeColor="text2"/>
              <w:lang w:val="fr-CH"/>
            </w:rPr>
            <w:t>08.03.2024</w:t>
          </w:r>
        </w:sdtContent>
      </w:sdt>
    </w:p>
    <w:p w14:paraId="3A155FD6" w14:textId="552E6FC5" w:rsidR="00E34486" w:rsidRPr="004302DF" w:rsidRDefault="00E34486" w:rsidP="00E34486">
      <w:pPr>
        <w:pStyle w:val="Rsum"/>
        <w:rPr>
          <w:color w:val="637052" w:themeColor="text2"/>
        </w:rPr>
      </w:pPr>
      <w:r w:rsidRPr="004302DF">
        <w:rPr>
          <w:color w:val="637052" w:themeColor="text2"/>
          <w:lang w:val="fr-CH"/>
        </w:rPr>
        <w:t>D</w:t>
      </w:r>
      <w:proofErr w:type="spellStart"/>
      <w:r w:rsidRPr="004302DF">
        <w:rPr>
          <w:color w:val="637052" w:themeColor="text2"/>
        </w:rPr>
        <w:t>ate</w:t>
      </w:r>
      <w:proofErr w:type="spellEnd"/>
      <w:r w:rsidRPr="004302DF">
        <w:rPr>
          <w:color w:val="637052" w:themeColor="text2"/>
        </w:rPr>
        <w:t xml:space="preserve"> de création : </w:t>
      </w:r>
      <w:r w:rsidRPr="004302DF">
        <w:rPr>
          <w:color w:val="637052" w:themeColor="text2"/>
        </w:rPr>
        <w:fldChar w:fldCharType="begin"/>
      </w:r>
      <w:r w:rsidRPr="004302DF">
        <w:rPr>
          <w:color w:val="637052" w:themeColor="text2"/>
        </w:rPr>
        <w:instrText xml:space="preserve"> CREATEDATE  \@ "dd.MM.yyyy"  \* MERGEFORMAT </w:instrText>
      </w:r>
      <w:r w:rsidRPr="004302DF">
        <w:rPr>
          <w:color w:val="637052" w:themeColor="text2"/>
        </w:rPr>
        <w:fldChar w:fldCharType="separate"/>
      </w:r>
      <w:r w:rsidR="00084B09">
        <w:rPr>
          <w:noProof/>
          <w:color w:val="637052" w:themeColor="text2"/>
        </w:rPr>
        <w:t>09.02.2024</w:t>
      </w:r>
      <w:r w:rsidRPr="004302DF">
        <w:rPr>
          <w:color w:val="637052" w:themeColor="text2"/>
        </w:rPr>
        <w:fldChar w:fldCharType="end"/>
      </w:r>
      <w:r w:rsidRPr="004302DF">
        <w:rPr>
          <w:color w:val="637052" w:themeColor="text2"/>
        </w:rPr>
        <w:br/>
        <w:t xml:space="preserve">Version 1 du </w:t>
      </w:r>
      <w:sdt>
        <w:sdtPr>
          <w:rPr>
            <w:color w:val="637052" w:themeColor="text2"/>
          </w:rPr>
          <w:id w:val="1727255529"/>
          <w:placeholder>
            <w:docPart w:val="ADE52D78697743C5AFBBDB134000C427"/>
          </w:placeholder>
          <w:date w:fullDate="2024-02-09T00:00:00Z">
            <w:dateFormat w:val="dd.MM.yyyy"/>
            <w:lid w:val="fr-CH"/>
            <w:storeMappedDataAs w:val="dateTime"/>
            <w:calendar w:val="gregorian"/>
          </w:date>
        </w:sdtPr>
        <w:sdtContent>
          <w:r w:rsidR="00337495">
            <w:rPr>
              <w:color w:val="637052" w:themeColor="text2"/>
              <w:lang w:val="fr-CH"/>
            </w:rPr>
            <w:t>09.02.2024</w:t>
          </w:r>
        </w:sdtContent>
      </w:sdt>
    </w:p>
    <w:p w14:paraId="610A710E" w14:textId="77777777" w:rsidR="00E34486" w:rsidRPr="00C534C8" w:rsidRDefault="00E34486" w:rsidP="00E34486">
      <w:pPr>
        <w:pStyle w:val="PJustifi"/>
        <w:rPr>
          <w:lang w:val="fr-FR"/>
        </w:rPr>
      </w:pPr>
    </w:p>
    <w:p w14:paraId="68A00E89" w14:textId="77777777" w:rsidR="00E34486" w:rsidRPr="00710FAA" w:rsidRDefault="00E34486" w:rsidP="00E34486">
      <w:pPr>
        <w:pStyle w:val="PJustifi"/>
        <w:rPr>
          <w:lang w:val="fr-FR"/>
        </w:rPr>
        <w:sectPr w:rsidR="00E34486" w:rsidRPr="00710FAA" w:rsidSect="003D3C3B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134" w:right="1077" w:bottom="1440" w:left="1077" w:header="709" w:footer="709" w:gutter="0"/>
          <w:cols w:space="708"/>
          <w:titlePg/>
          <w:docGrid w:linePitch="360"/>
        </w:sectPr>
      </w:pPr>
    </w:p>
    <w:p w14:paraId="5F5A7F8D" w14:textId="77777777" w:rsidR="00BD5A93" w:rsidRDefault="00566B13" w:rsidP="00DC204C">
      <w:pPr>
        <w:pStyle w:val="TitreTM"/>
      </w:pPr>
      <w:r w:rsidRPr="00BE72AA">
        <w:lastRenderedPageBreak/>
        <w:t>Table des matières</w:t>
      </w:r>
    </w:p>
    <w:p w14:paraId="31872BAF" w14:textId="03CC6434" w:rsidR="00BB4E2B" w:rsidRDefault="003D4DBD">
      <w:pPr>
        <w:pStyle w:val="TM1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r>
        <w:rPr>
          <w:rFonts w:ascii="Montserrat Bold" w:hAnsi="Montserrat Bold"/>
          <w:color w:val="7030A0"/>
          <w:sz w:val="22"/>
        </w:rPr>
        <w:fldChar w:fldCharType="begin"/>
      </w:r>
      <w:r>
        <w:instrText xml:space="preserve"> TOC \o "1-4" \h \z \u </w:instrText>
      </w:r>
      <w:r>
        <w:rPr>
          <w:rFonts w:ascii="Montserrat Bold" w:hAnsi="Montserrat Bold"/>
          <w:color w:val="7030A0"/>
          <w:sz w:val="22"/>
        </w:rPr>
        <w:fldChar w:fldCharType="separate"/>
      </w:r>
      <w:hyperlink w:anchor="_Toc158367691" w:history="1">
        <w:r w:rsidR="00BB4E2B" w:rsidRPr="00512EAC">
          <w:rPr>
            <w:rStyle w:val="Lienhypertexte"/>
          </w:rPr>
          <w:t>1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Introduction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_Toc158367691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2</w:t>
        </w:r>
        <w:r w:rsidR="00BB4E2B">
          <w:rPr>
            <w:webHidden/>
          </w:rPr>
          <w:fldChar w:fldCharType="end"/>
        </w:r>
      </w:hyperlink>
    </w:p>
    <w:p w14:paraId="29A39AAA" w14:textId="251C82C5" w:rsidR="00BB4E2B" w:rsidRDefault="00000000">
      <w:pPr>
        <w:pStyle w:val="TM1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692" w:history="1">
        <w:r w:rsidR="00BB4E2B" w:rsidRPr="00512EAC">
          <w:rPr>
            <w:rStyle w:val="Lienhypertexte"/>
          </w:rPr>
          <w:t>2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Analyse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_Toc158367692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3</w:t>
        </w:r>
        <w:r w:rsidR="00BB4E2B">
          <w:rPr>
            <w:webHidden/>
          </w:rPr>
          <w:fldChar w:fldCharType="end"/>
        </w:r>
      </w:hyperlink>
    </w:p>
    <w:p w14:paraId="047132AE" w14:textId="22F2D0D8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693" w:history="1">
        <w:r w:rsidR="00BB4E2B" w:rsidRPr="00512EAC">
          <w:rPr>
            <w:rStyle w:val="Lienhypertexte"/>
          </w:rPr>
          <w:t>2.1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Présentation du projet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_Toc158367693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3</w:t>
        </w:r>
        <w:r w:rsidR="00BB4E2B">
          <w:rPr>
            <w:webHidden/>
          </w:rPr>
          <w:fldChar w:fldCharType="end"/>
        </w:r>
      </w:hyperlink>
    </w:p>
    <w:p w14:paraId="05B200EA" w14:textId="3F3AA14D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694" w:history="1">
        <w:r w:rsidR="00BB4E2B" w:rsidRPr="00512EAC">
          <w:rPr>
            <w:rStyle w:val="Lienhypertexte"/>
          </w:rPr>
          <w:t>2.2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Uses Case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_Toc158367694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3</w:t>
        </w:r>
        <w:r w:rsidR="00BB4E2B">
          <w:rPr>
            <w:webHidden/>
          </w:rPr>
          <w:fldChar w:fldCharType="end"/>
        </w:r>
      </w:hyperlink>
    </w:p>
    <w:p w14:paraId="18D9B59D" w14:textId="4D7F7C2A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695" w:history="1">
        <w:r w:rsidR="00BB4E2B" w:rsidRPr="00512EAC">
          <w:rPr>
            <w:rStyle w:val="Lienhypertexte"/>
          </w:rPr>
          <w:t>2.3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Maquettes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_Toc158367695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3</w:t>
        </w:r>
        <w:r w:rsidR="00BB4E2B">
          <w:rPr>
            <w:webHidden/>
          </w:rPr>
          <w:fldChar w:fldCharType="end"/>
        </w:r>
      </w:hyperlink>
    </w:p>
    <w:p w14:paraId="73190463" w14:textId="1FDC4D60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696" w:history="1">
        <w:r w:rsidR="00BB4E2B" w:rsidRPr="00512EAC">
          <w:rPr>
            <w:rStyle w:val="Lienhypertexte"/>
          </w:rPr>
          <w:t>2.4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Diagramme activité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_Toc158367696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3</w:t>
        </w:r>
        <w:r w:rsidR="00BB4E2B">
          <w:rPr>
            <w:webHidden/>
          </w:rPr>
          <w:fldChar w:fldCharType="end"/>
        </w:r>
      </w:hyperlink>
    </w:p>
    <w:p w14:paraId="21CA42F0" w14:textId="293139E0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697" w:history="1">
        <w:r w:rsidR="00BB4E2B" w:rsidRPr="00512EAC">
          <w:rPr>
            <w:rStyle w:val="Lienhypertexte"/>
          </w:rPr>
          <w:t>2.5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Diagramme de séquences systèmes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_Toc158367697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3</w:t>
        </w:r>
        <w:r w:rsidR="00BB4E2B">
          <w:rPr>
            <w:webHidden/>
          </w:rPr>
          <w:fldChar w:fldCharType="end"/>
        </w:r>
      </w:hyperlink>
    </w:p>
    <w:p w14:paraId="6776C1E2" w14:textId="7498A8A4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698" w:history="1">
        <w:r w:rsidR="00BB4E2B" w:rsidRPr="00512EAC">
          <w:rPr>
            <w:rStyle w:val="Lienhypertexte"/>
          </w:rPr>
          <w:t>2.6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Schéma ER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_Toc158367698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3</w:t>
        </w:r>
        <w:r w:rsidR="00BB4E2B">
          <w:rPr>
            <w:webHidden/>
          </w:rPr>
          <w:fldChar w:fldCharType="end"/>
        </w:r>
      </w:hyperlink>
    </w:p>
    <w:p w14:paraId="51F8ECFE" w14:textId="681EC38E" w:rsidR="00BB4E2B" w:rsidRDefault="00000000">
      <w:pPr>
        <w:pStyle w:val="TM1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699" w:history="1">
        <w:r w:rsidR="00BB4E2B" w:rsidRPr="00512EAC">
          <w:rPr>
            <w:rStyle w:val="Lienhypertexte"/>
          </w:rPr>
          <w:t>3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Conception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_Toc158367699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4</w:t>
        </w:r>
        <w:r w:rsidR="00BB4E2B">
          <w:rPr>
            <w:webHidden/>
          </w:rPr>
          <w:fldChar w:fldCharType="end"/>
        </w:r>
      </w:hyperlink>
    </w:p>
    <w:p w14:paraId="55A8A9B5" w14:textId="720A110F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00" w:history="1">
        <w:r w:rsidR="00BB4E2B" w:rsidRPr="00512EAC">
          <w:rPr>
            <w:rStyle w:val="Lienhypertexte"/>
          </w:rPr>
          <w:t>3.1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Diagramme de classe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_Toc158367700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4</w:t>
        </w:r>
        <w:r w:rsidR="00BB4E2B">
          <w:rPr>
            <w:webHidden/>
          </w:rPr>
          <w:fldChar w:fldCharType="end"/>
        </w:r>
      </w:hyperlink>
    </w:p>
    <w:p w14:paraId="42837200" w14:textId="775DEFAA" w:rsidR="00BB4E2B" w:rsidRDefault="00000000">
      <w:pPr>
        <w:pStyle w:val="TM3"/>
        <w:rPr>
          <w:rFonts w:asciiTheme="minorHAnsi" w:eastAsiaTheme="minorEastAsia" w:hAnsiTheme="minorHAnsi"/>
          <w:b w:val="0"/>
          <w:color w:val="auto"/>
          <w:kern w:val="2"/>
          <w:lang w:eastAsia="fr-CH"/>
          <w14:ligatures w14:val="standardContextual"/>
        </w:rPr>
      </w:pPr>
      <w:hyperlink w:anchor="_Toc158367701" w:history="1">
        <w:r w:rsidR="00BB4E2B" w:rsidRPr="00512EAC">
          <w:rPr>
            <w:rStyle w:val="Lienhypertexte"/>
          </w:rPr>
          <w:t>3.1.1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Client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_Toc158367701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4</w:t>
        </w:r>
        <w:r w:rsidR="00BB4E2B">
          <w:rPr>
            <w:webHidden/>
          </w:rPr>
          <w:fldChar w:fldCharType="end"/>
        </w:r>
      </w:hyperlink>
    </w:p>
    <w:p w14:paraId="47B93D65" w14:textId="1C537EEC" w:rsidR="00BB4E2B" w:rsidRDefault="00000000">
      <w:pPr>
        <w:pStyle w:val="TM3"/>
        <w:rPr>
          <w:rFonts w:asciiTheme="minorHAnsi" w:eastAsiaTheme="minorEastAsia" w:hAnsiTheme="minorHAnsi"/>
          <w:b w:val="0"/>
          <w:color w:val="auto"/>
          <w:kern w:val="2"/>
          <w:lang w:eastAsia="fr-CH"/>
          <w14:ligatures w14:val="standardContextual"/>
        </w:rPr>
      </w:pPr>
      <w:hyperlink w:anchor="_Toc158367702" w:history="1">
        <w:r w:rsidR="00BB4E2B" w:rsidRPr="00512EAC">
          <w:rPr>
            <w:rStyle w:val="Lienhypertexte"/>
          </w:rPr>
          <w:t>3.1.2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Serveur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_Toc158367702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4</w:t>
        </w:r>
        <w:r w:rsidR="00BB4E2B">
          <w:rPr>
            <w:webHidden/>
          </w:rPr>
          <w:fldChar w:fldCharType="end"/>
        </w:r>
      </w:hyperlink>
    </w:p>
    <w:p w14:paraId="28752BE7" w14:textId="133B3A66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03" w:history="1">
        <w:r w:rsidR="00BB4E2B" w:rsidRPr="00512EAC">
          <w:rPr>
            <w:rStyle w:val="Lienhypertexte"/>
          </w:rPr>
          <w:t>3.2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Schéma relationnel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_Toc158367703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4</w:t>
        </w:r>
        <w:r w:rsidR="00BB4E2B">
          <w:rPr>
            <w:webHidden/>
          </w:rPr>
          <w:fldChar w:fldCharType="end"/>
        </w:r>
      </w:hyperlink>
    </w:p>
    <w:p w14:paraId="3221F916" w14:textId="7A15736B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04" w:history="1">
        <w:r w:rsidR="00BB4E2B" w:rsidRPr="00512EAC">
          <w:rPr>
            <w:rStyle w:val="Lienhypertexte"/>
          </w:rPr>
          <w:t>3.3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Diagramme séquence interactions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_Toc158367704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4</w:t>
        </w:r>
        <w:r w:rsidR="00BB4E2B">
          <w:rPr>
            <w:webHidden/>
          </w:rPr>
          <w:fldChar w:fldCharType="end"/>
        </w:r>
      </w:hyperlink>
    </w:p>
    <w:p w14:paraId="5C5D955C" w14:textId="53ED93D2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05" w:history="1">
        <w:r w:rsidR="00BB4E2B" w:rsidRPr="00512EAC">
          <w:rPr>
            <w:rStyle w:val="Lienhypertexte"/>
          </w:rPr>
          <w:t>3.4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Conception des tests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_Toc158367705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4</w:t>
        </w:r>
        <w:r w:rsidR="00BB4E2B">
          <w:rPr>
            <w:webHidden/>
          </w:rPr>
          <w:fldChar w:fldCharType="end"/>
        </w:r>
      </w:hyperlink>
    </w:p>
    <w:p w14:paraId="0D37D87F" w14:textId="415D2D88" w:rsidR="00BB4E2B" w:rsidRDefault="00000000">
      <w:pPr>
        <w:pStyle w:val="TM1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06" w:history="1">
        <w:r w:rsidR="00BB4E2B" w:rsidRPr="00512EAC">
          <w:rPr>
            <w:rStyle w:val="Lienhypertexte"/>
          </w:rPr>
          <w:t>4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Implémentation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_Toc158367706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5</w:t>
        </w:r>
        <w:r w:rsidR="00BB4E2B">
          <w:rPr>
            <w:webHidden/>
          </w:rPr>
          <w:fldChar w:fldCharType="end"/>
        </w:r>
      </w:hyperlink>
    </w:p>
    <w:p w14:paraId="32792D18" w14:textId="3DD0AC0A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07" w:history="1">
        <w:r w:rsidR="00BB4E2B" w:rsidRPr="00512EAC">
          <w:rPr>
            <w:rStyle w:val="Lienhypertexte"/>
          </w:rPr>
          <w:t>4.1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Descente de code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_Toc158367707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5</w:t>
        </w:r>
        <w:r w:rsidR="00BB4E2B">
          <w:rPr>
            <w:webHidden/>
          </w:rPr>
          <w:fldChar w:fldCharType="end"/>
        </w:r>
      </w:hyperlink>
    </w:p>
    <w:p w14:paraId="6DC3CAF5" w14:textId="74F03A59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08" w:history="1">
        <w:r w:rsidR="00BB4E2B" w:rsidRPr="00512EAC">
          <w:rPr>
            <w:rStyle w:val="Lienhypertexte"/>
          </w:rPr>
          <w:t>4.2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Problèmes rencontrés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_Toc158367708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5</w:t>
        </w:r>
        <w:r w:rsidR="00BB4E2B">
          <w:rPr>
            <w:webHidden/>
          </w:rPr>
          <w:fldChar w:fldCharType="end"/>
        </w:r>
      </w:hyperlink>
    </w:p>
    <w:p w14:paraId="0B4DFFA9" w14:textId="04BAD881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09" w:history="1">
        <w:r w:rsidR="00BB4E2B" w:rsidRPr="00512EAC">
          <w:rPr>
            <w:rStyle w:val="Lienhypertexte"/>
          </w:rPr>
          <w:t>4.3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Tests fonctionnels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_Toc158367709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5</w:t>
        </w:r>
        <w:r w:rsidR="00BB4E2B">
          <w:rPr>
            <w:webHidden/>
          </w:rPr>
          <w:fldChar w:fldCharType="end"/>
        </w:r>
      </w:hyperlink>
    </w:p>
    <w:p w14:paraId="4A55A42D" w14:textId="1B32AF17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10" w:history="1">
        <w:r w:rsidR="00BB4E2B" w:rsidRPr="00512EAC">
          <w:rPr>
            <w:rStyle w:val="Lienhypertexte"/>
          </w:rPr>
          <w:t>4.4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Hébergement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_Toc158367710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5</w:t>
        </w:r>
        <w:r w:rsidR="00BB4E2B">
          <w:rPr>
            <w:webHidden/>
          </w:rPr>
          <w:fldChar w:fldCharType="end"/>
        </w:r>
      </w:hyperlink>
    </w:p>
    <w:p w14:paraId="52882B83" w14:textId="1403469E" w:rsidR="00BB4E2B" w:rsidRDefault="00000000">
      <w:pPr>
        <w:pStyle w:val="TM1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11" w:history="1">
        <w:r w:rsidR="00BB4E2B" w:rsidRPr="00512EAC">
          <w:rPr>
            <w:rStyle w:val="Lienhypertexte"/>
          </w:rPr>
          <w:t>5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Synthèse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_Toc158367711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6</w:t>
        </w:r>
        <w:r w:rsidR="00BB4E2B">
          <w:rPr>
            <w:webHidden/>
          </w:rPr>
          <w:fldChar w:fldCharType="end"/>
        </w:r>
      </w:hyperlink>
    </w:p>
    <w:p w14:paraId="4CFA2046" w14:textId="2D05D98D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12" w:history="1">
        <w:r w:rsidR="00BB4E2B" w:rsidRPr="00512EAC">
          <w:rPr>
            <w:rStyle w:val="Lienhypertexte"/>
          </w:rPr>
          <w:t>5.1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Présentation réalisation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_Toc158367712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6</w:t>
        </w:r>
        <w:r w:rsidR="00BB4E2B">
          <w:rPr>
            <w:webHidden/>
          </w:rPr>
          <w:fldChar w:fldCharType="end"/>
        </w:r>
      </w:hyperlink>
    </w:p>
    <w:p w14:paraId="32B4F58C" w14:textId="38264E60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13" w:history="1">
        <w:r w:rsidR="00BB4E2B" w:rsidRPr="00512EAC">
          <w:rPr>
            <w:rStyle w:val="Lienhypertexte"/>
          </w:rPr>
          <w:t>5.2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Différences entre planning et réalisation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_Toc158367713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6</w:t>
        </w:r>
        <w:r w:rsidR="00BB4E2B">
          <w:rPr>
            <w:webHidden/>
          </w:rPr>
          <w:fldChar w:fldCharType="end"/>
        </w:r>
      </w:hyperlink>
    </w:p>
    <w:p w14:paraId="633CC6B6" w14:textId="7322A532" w:rsidR="00BB4E2B" w:rsidRDefault="00000000">
      <w:pPr>
        <w:pStyle w:val="TM2"/>
        <w:rPr>
          <w:rFonts w:asciiTheme="minorHAnsi" w:eastAsiaTheme="minorEastAsia" w:hAnsiTheme="minorHAnsi"/>
          <w:b w:val="0"/>
          <w:color w:val="auto"/>
          <w:kern w:val="2"/>
          <w:sz w:val="22"/>
          <w:lang w:eastAsia="fr-CH"/>
          <w14:ligatures w14:val="standardContextual"/>
        </w:rPr>
      </w:pPr>
      <w:hyperlink w:anchor="_Toc158367714" w:history="1">
        <w:r w:rsidR="00BB4E2B" w:rsidRPr="00512EAC">
          <w:rPr>
            <w:rStyle w:val="Lienhypertexte"/>
          </w:rPr>
          <w:t>5.3</w:t>
        </w:r>
        <w:r w:rsidR="00BB4E2B">
          <w:rPr>
            <w:rFonts w:asciiTheme="minorHAnsi" w:eastAsiaTheme="minorEastAsia" w:hAnsiTheme="minorHAnsi"/>
            <w:b w:val="0"/>
            <w:color w:val="auto"/>
            <w:kern w:val="2"/>
            <w:sz w:val="22"/>
            <w:lang w:eastAsia="fr-CH"/>
            <w14:ligatures w14:val="standardContextual"/>
          </w:rPr>
          <w:tab/>
        </w:r>
        <w:r w:rsidR="00BB4E2B" w:rsidRPr="00512EAC">
          <w:rPr>
            <w:rStyle w:val="Lienhypertexte"/>
          </w:rPr>
          <w:t>Conclusion</w:t>
        </w:r>
        <w:r w:rsidR="00BB4E2B">
          <w:rPr>
            <w:webHidden/>
          </w:rPr>
          <w:tab/>
        </w:r>
        <w:r w:rsidR="00BB4E2B">
          <w:rPr>
            <w:webHidden/>
          </w:rPr>
          <w:fldChar w:fldCharType="begin"/>
        </w:r>
        <w:r w:rsidR="00BB4E2B">
          <w:rPr>
            <w:webHidden/>
          </w:rPr>
          <w:instrText xml:space="preserve"> PAGEREF _Toc158367714 \h </w:instrText>
        </w:r>
        <w:r w:rsidR="00BB4E2B">
          <w:rPr>
            <w:webHidden/>
          </w:rPr>
        </w:r>
        <w:r w:rsidR="00BB4E2B">
          <w:rPr>
            <w:webHidden/>
          </w:rPr>
          <w:fldChar w:fldCharType="separate"/>
        </w:r>
        <w:r w:rsidR="00BB4E2B">
          <w:rPr>
            <w:webHidden/>
          </w:rPr>
          <w:t>6</w:t>
        </w:r>
        <w:r w:rsidR="00BB4E2B">
          <w:rPr>
            <w:webHidden/>
          </w:rPr>
          <w:fldChar w:fldCharType="end"/>
        </w:r>
      </w:hyperlink>
    </w:p>
    <w:p w14:paraId="3460267F" w14:textId="2DA01F91" w:rsidR="00CE78F2" w:rsidRDefault="003D4DBD" w:rsidP="007D4618">
      <w:pPr>
        <w:pStyle w:val="PJustifi"/>
      </w:pPr>
      <w:r>
        <w:lastRenderedPageBreak/>
        <w:fldChar w:fldCharType="end"/>
      </w:r>
    </w:p>
    <w:p w14:paraId="67B1967F" w14:textId="77777777" w:rsidR="007B7B30" w:rsidRPr="007B7B30" w:rsidRDefault="007B7B30" w:rsidP="007B7B30">
      <w:pPr>
        <w:tabs>
          <w:tab w:val="center" w:pos="4876"/>
        </w:tabs>
        <w:sectPr w:rsidR="007B7B30" w:rsidRPr="007B7B30" w:rsidSect="00A83B56">
          <w:footerReference w:type="default" r:id="rId16"/>
          <w:pgSz w:w="11906" w:h="16838"/>
          <w:pgMar w:top="1440" w:right="1077" w:bottom="1440" w:left="1077" w:header="340" w:footer="170" w:gutter="0"/>
          <w:pgNumType w:start="1"/>
          <w:cols w:space="708"/>
          <w:docGrid w:linePitch="360"/>
        </w:sectPr>
      </w:pPr>
    </w:p>
    <w:p w14:paraId="22E78777" w14:textId="77777777" w:rsidR="004132AB" w:rsidRDefault="004132AB" w:rsidP="004132AB">
      <w:pPr>
        <w:pStyle w:val="Titre1"/>
      </w:pPr>
      <w:bookmarkStart w:id="0" w:name="_Toc81375244"/>
      <w:bookmarkStart w:id="1" w:name="_Toc158367691"/>
      <w:r>
        <w:lastRenderedPageBreak/>
        <w:t>Introduction</w:t>
      </w:r>
      <w:bookmarkEnd w:id="0"/>
      <w:bookmarkEnd w:id="1"/>
    </w:p>
    <w:p w14:paraId="676D8F2A" w14:textId="440D415D" w:rsidR="004132AB" w:rsidRDefault="00BB4E2B" w:rsidP="00BB4E2B">
      <w:pPr>
        <w:pStyle w:val="Titre1"/>
      </w:pPr>
      <w:bookmarkStart w:id="2" w:name="_Toc158367692"/>
      <w:r>
        <w:lastRenderedPageBreak/>
        <w:t>Analyse</w:t>
      </w:r>
      <w:bookmarkEnd w:id="2"/>
    </w:p>
    <w:p w14:paraId="4FB9A139" w14:textId="5BE5F585" w:rsidR="00BB4E2B" w:rsidRDefault="00BB4E2B" w:rsidP="00BB4E2B">
      <w:pPr>
        <w:pStyle w:val="Titre2"/>
      </w:pPr>
      <w:bookmarkStart w:id="3" w:name="_Toc158367693"/>
      <w:r>
        <w:t>Présentation du projet</w:t>
      </w:r>
      <w:bookmarkEnd w:id="3"/>
    </w:p>
    <w:p w14:paraId="4A132E3B" w14:textId="1AD35512" w:rsidR="00BB4E2B" w:rsidRDefault="00BB4E2B" w:rsidP="00BB4E2B">
      <w:pPr>
        <w:pStyle w:val="Titre2"/>
      </w:pPr>
      <w:bookmarkStart w:id="4" w:name="_Toc158367694"/>
      <w:r>
        <w:t>Uses Case</w:t>
      </w:r>
      <w:bookmarkEnd w:id="4"/>
    </w:p>
    <w:p w14:paraId="24DFDCB5" w14:textId="5812E856" w:rsidR="00BB4E2B" w:rsidRDefault="00BB4E2B" w:rsidP="00BB4E2B">
      <w:pPr>
        <w:pStyle w:val="Titre2"/>
      </w:pPr>
      <w:bookmarkStart w:id="5" w:name="_Toc158367695"/>
      <w:r>
        <w:t>Maquettes</w:t>
      </w:r>
      <w:bookmarkEnd w:id="5"/>
    </w:p>
    <w:p w14:paraId="5CAE4FAA" w14:textId="49F117EF" w:rsidR="002E277C" w:rsidRDefault="002E277C" w:rsidP="002E277C">
      <w:pPr>
        <w:pStyle w:val="Titre3"/>
      </w:pPr>
      <w:r>
        <w:t>Page d’accueil</w:t>
      </w:r>
    </w:p>
    <w:p w14:paraId="72968737" w14:textId="0804EEBA" w:rsidR="002E277C" w:rsidRPr="002E277C" w:rsidRDefault="002E277C" w:rsidP="002E277C">
      <w:pPr>
        <w:pStyle w:val="PCentr"/>
      </w:pPr>
      <w:r w:rsidRPr="002E277C">
        <w:drawing>
          <wp:inline distT="0" distB="0" distL="0" distR="0" wp14:anchorId="4046FBB6" wp14:editId="48CBE661">
            <wp:extent cx="4531540" cy="3222201"/>
            <wp:effectExtent l="0" t="0" r="2540" b="3810"/>
            <wp:docPr id="466908274" name="Image 1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08274" name="Image 1" descr="Une image contenant texte, capture d’écran, conception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7337" cy="32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D8E" w14:textId="71AC6173" w:rsidR="002E277C" w:rsidRDefault="002E277C" w:rsidP="002E277C">
      <w:pPr>
        <w:pStyle w:val="Titre3"/>
      </w:pPr>
      <w:r>
        <w:t>Popup d’inscription</w:t>
      </w:r>
    </w:p>
    <w:p w14:paraId="68700C4A" w14:textId="251C2C0E" w:rsidR="002E277C" w:rsidRPr="002E277C" w:rsidRDefault="002E277C" w:rsidP="002E277C">
      <w:pPr>
        <w:pStyle w:val="PCentr"/>
      </w:pPr>
      <w:r w:rsidRPr="002E277C">
        <w:drawing>
          <wp:inline distT="0" distB="0" distL="0" distR="0" wp14:anchorId="44D2D633" wp14:editId="14F3F02E">
            <wp:extent cx="4565130" cy="3246086"/>
            <wp:effectExtent l="0" t="0" r="0" b="5715"/>
            <wp:docPr id="745645156" name="Image 1" descr="Une image contenant texte, capture d’écran, Téléphone mobil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45156" name="Image 1" descr="Une image contenant texte, capture d’écran, Téléphone mobile, Polic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7021" cy="325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E953" w14:textId="19201ABB" w:rsidR="002E277C" w:rsidRDefault="002E277C" w:rsidP="002E277C">
      <w:pPr>
        <w:pStyle w:val="Titre3"/>
      </w:pPr>
      <w:r>
        <w:lastRenderedPageBreak/>
        <w:t>Popup de connexion</w:t>
      </w:r>
    </w:p>
    <w:p w14:paraId="28BBABF9" w14:textId="2D5C207D" w:rsidR="002E277C" w:rsidRPr="002E277C" w:rsidRDefault="002E277C" w:rsidP="002E277C">
      <w:pPr>
        <w:pStyle w:val="PCentr"/>
      </w:pPr>
      <w:r w:rsidRPr="002E277C">
        <w:drawing>
          <wp:inline distT="0" distB="0" distL="0" distR="0" wp14:anchorId="42572B49" wp14:editId="33EE242C">
            <wp:extent cx="4355591" cy="3097091"/>
            <wp:effectExtent l="0" t="0" r="635" b="1905"/>
            <wp:docPr id="519683272" name="Image 1" descr="Une image contenant texte, capture d’écran, Caractère coloré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83272" name="Image 1" descr="Une image contenant texte, capture d’écran, Caractère coloré, Polic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4246" cy="311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40A4" w14:textId="45C5B2CC" w:rsidR="002E277C" w:rsidRDefault="002E277C" w:rsidP="002E277C">
      <w:pPr>
        <w:pStyle w:val="Titre3"/>
      </w:pPr>
      <w:r>
        <w:t>Page liste des projets</w:t>
      </w:r>
    </w:p>
    <w:p w14:paraId="2E6F9FA7" w14:textId="14CEF1E0" w:rsidR="002E277C" w:rsidRPr="002E277C" w:rsidRDefault="002E277C" w:rsidP="002E277C">
      <w:pPr>
        <w:pStyle w:val="PCentr"/>
      </w:pPr>
      <w:r w:rsidRPr="002E277C">
        <w:drawing>
          <wp:inline distT="0" distB="0" distL="0" distR="0" wp14:anchorId="6221CF4D" wp14:editId="7F92D2CB">
            <wp:extent cx="4379253" cy="3113916"/>
            <wp:effectExtent l="0" t="0" r="2540" b="0"/>
            <wp:docPr id="1510107247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07247" name="Image 1" descr="Une image contenant texte, capture d’écran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4038" cy="315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9C1A" w14:textId="51E242E3" w:rsidR="002E277C" w:rsidRDefault="002E277C" w:rsidP="002E277C">
      <w:pPr>
        <w:pStyle w:val="Titre3"/>
      </w:pPr>
      <w:r>
        <w:lastRenderedPageBreak/>
        <w:t>Page projet</w:t>
      </w:r>
    </w:p>
    <w:p w14:paraId="7A8032D1" w14:textId="5E3DB1C3" w:rsidR="002E277C" w:rsidRDefault="002E277C" w:rsidP="002E277C">
      <w:pPr>
        <w:pStyle w:val="Titre3"/>
      </w:pPr>
      <w:r>
        <w:t>Popup ajout de tâche</w:t>
      </w:r>
    </w:p>
    <w:p w14:paraId="6AE4CC10" w14:textId="4E29AD28" w:rsidR="002E277C" w:rsidRDefault="002E277C" w:rsidP="002E277C">
      <w:pPr>
        <w:pStyle w:val="Titre3"/>
      </w:pPr>
      <w:r>
        <w:t>Popup ajout de poste</w:t>
      </w:r>
    </w:p>
    <w:p w14:paraId="6E39FA5A" w14:textId="775F35F3" w:rsidR="002E277C" w:rsidRPr="002E277C" w:rsidRDefault="002E277C" w:rsidP="002E277C">
      <w:pPr>
        <w:pStyle w:val="Titre3"/>
      </w:pPr>
      <w:r>
        <w:t>Page mon compte</w:t>
      </w:r>
    </w:p>
    <w:p w14:paraId="12730125" w14:textId="5B88DF21" w:rsidR="00BB4E2B" w:rsidRDefault="00BB4E2B" w:rsidP="00BB4E2B">
      <w:pPr>
        <w:pStyle w:val="Titre2"/>
      </w:pPr>
      <w:bookmarkStart w:id="6" w:name="_Toc158367696"/>
      <w:r>
        <w:t>Diagramme activité</w:t>
      </w:r>
      <w:bookmarkEnd w:id="6"/>
    </w:p>
    <w:p w14:paraId="42516AAE" w14:textId="474DF6A3" w:rsidR="00BB4E2B" w:rsidRDefault="00BB4E2B" w:rsidP="00BB4E2B">
      <w:pPr>
        <w:pStyle w:val="Titre2"/>
      </w:pPr>
      <w:bookmarkStart w:id="7" w:name="_Toc158367697"/>
      <w:r>
        <w:t>Diagramme de séquences systèmes</w:t>
      </w:r>
      <w:bookmarkEnd w:id="7"/>
    </w:p>
    <w:p w14:paraId="6FBCE401" w14:textId="5870E854" w:rsidR="00BB4E2B" w:rsidRDefault="00BB4E2B" w:rsidP="00BB4E2B">
      <w:pPr>
        <w:pStyle w:val="Titre2"/>
      </w:pPr>
      <w:bookmarkStart w:id="8" w:name="_Toc158367698"/>
      <w:r>
        <w:t>Schéma ER</w:t>
      </w:r>
      <w:bookmarkEnd w:id="8"/>
    </w:p>
    <w:p w14:paraId="01D3B908" w14:textId="405CC969" w:rsidR="00BB4E2B" w:rsidRDefault="00BB4E2B" w:rsidP="00BB4E2B">
      <w:pPr>
        <w:pStyle w:val="Titre1"/>
      </w:pPr>
      <w:bookmarkStart w:id="9" w:name="_Toc158367699"/>
      <w:r>
        <w:lastRenderedPageBreak/>
        <w:t>Conception</w:t>
      </w:r>
      <w:bookmarkEnd w:id="9"/>
    </w:p>
    <w:p w14:paraId="4477B45E" w14:textId="14F961D6" w:rsidR="00BB4E2B" w:rsidRDefault="00BB4E2B" w:rsidP="00BB4E2B">
      <w:pPr>
        <w:pStyle w:val="Titre2"/>
      </w:pPr>
      <w:bookmarkStart w:id="10" w:name="_Toc158367700"/>
      <w:r>
        <w:t>Diagramme de classe</w:t>
      </w:r>
      <w:bookmarkEnd w:id="10"/>
    </w:p>
    <w:p w14:paraId="4E416175" w14:textId="130D87E6" w:rsidR="00BB4E2B" w:rsidRDefault="00BB4E2B" w:rsidP="00BB4E2B">
      <w:pPr>
        <w:pStyle w:val="Titre3"/>
      </w:pPr>
      <w:bookmarkStart w:id="11" w:name="_Toc158367701"/>
      <w:r>
        <w:t>Client</w:t>
      </w:r>
      <w:bookmarkEnd w:id="11"/>
    </w:p>
    <w:p w14:paraId="7A712216" w14:textId="5C10B562" w:rsidR="00BB4E2B" w:rsidRDefault="00BB4E2B" w:rsidP="00BB4E2B">
      <w:pPr>
        <w:pStyle w:val="Titre3"/>
      </w:pPr>
      <w:bookmarkStart w:id="12" w:name="_Toc158367702"/>
      <w:r>
        <w:t>Serveur</w:t>
      </w:r>
      <w:bookmarkEnd w:id="12"/>
    </w:p>
    <w:p w14:paraId="2471B22B" w14:textId="126AF147" w:rsidR="00BB4E2B" w:rsidRDefault="00BB4E2B" w:rsidP="00BB4E2B">
      <w:pPr>
        <w:pStyle w:val="Titre2"/>
      </w:pPr>
      <w:bookmarkStart w:id="13" w:name="_Toc158367703"/>
      <w:r>
        <w:t>Schéma relationnel</w:t>
      </w:r>
      <w:bookmarkEnd w:id="13"/>
    </w:p>
    <w:p w14:paraId="1CF403DD" w14:textId="7767A8C8" w:rsidR="00BB4E2B" w:rsidRDefault="00BB4E2B" w:rsidP="00BB4E2B">
      <w:pPr>
        <w:pStyle w:val="Titre2"/>
      </w:pPr>
      <w:bookmarkStart w:id="14" w:name="_Toc158367704"/>
      <w:r>
        <w:t>Diagramme séquence interactions</w:t>
      </w:r>
      <w:bookmarkEnd w:id="14"/>
    </w:p>
    <w:p w14:paraId="27C73F34" w14:textId="42FC7E5A" w:rsidR="00BB4E2B" w:rsidRDefault="00BB4E2B" w:rsidP="00BB4E2B">
      <w:pPr>
        <w:pStyle w:val="Titre2"/>
      </w:pPr>
      <w:bookmarkStart w:id="15" w:name="_Toc158367705"/>
      <w:r>
        <w:t>Conception des tests</w:t>
      </w:r>
      <w:bookmarkEnd w:id="15"/>
    </w:p>
    <w:p w14:paraId="1AA05024" w14:textId="0DA273AD" w:rsidR="00BB4E2B" w:rsidRDefault="00BB4E2B" w:rsidP="00BB4E2B">
      <w:pPr>
        <w:pStyle w:val="Titre1"/>
      </w:pPr>
      <w:bookmarkStart w:id="16" w:name="_Toc158367706"/>
      <w:r>
        <w:lastRenderedPageBreak/>
        <w:t>Implémentation</w:t>
      </w:r>
      <w:bookmarkEnd w:id="16"/>
    </w:p>
    <w:p w14:paraId="22CA929A" w14:textId="411C839F" w:rsidR="00BB4E2B" w:rsidRDefault="00BB4E2B" w:rsidP="00BB4E2B">
      <w:pPr>
        <w:pStyle w:val="Titre2"/>
      </w:pPr>
      <w:bookmarkStart w:id="17" w:name="_Toc158367707"/>
      <w:r>
        <w:t>Descente de code</w:t>
      </w:r>
      <w:bookmarkEnd w:id="17"/>
    </w:p>
    <w:p w14:paraId="2F151919" w14:textId="54D1A3EE" w:rsidR="00BB4E2B" w:rsidRDefault="00BB4E2B" w:rsidP="00BB4E2B">
      <w:pPr>
        <w:pStyle w:val="Titre2"/>
      </w:pPr>
      <w:bookmarkStart w:id="18" w:name="_Toc158367708"/>
      <w:r>
        <w:t>Problèmes rencontrés</w:t>
      </w:r>
      <w:bookmarkEnd w:id="18"/>
    </w:p>
    <w:p w14:paraId="5FF6136C" w14:textId="6BB58CD2" w:rsidR="00BB4E2B" w:rsidRDefault="00BB4E2B" w:rsidP="00BB4E2B">
      <w:pPr>
        <w:pStyle w:val="Titre2"/>
      </w:pPr>
      <w:bookmarkStart w:id="19" w:name="_Toc158367709"/>
      <w:r>
        <w:t>Tests fonctionnels</w:t>
      </w:r>
      <w:bookmarkEnd w:id="19"/>
    </w:p>
    <w:p w14:paraId="37ACC407" w14:textId="3DBF92D2" w:rsidR="00BB4E2B" w:rsidRDefault="00BB4E2B" w:rsidP="00BB4E2B">
      <w:pPr>
        <w:pStyle w:val="Titre2"/>
      </w:pPr>
      <w:bookmarkStart w:id="20" w:name="_Toc158367710"/>
      <w:r>
        <w:t>Hébergement</w:t>
      </w:r>
      <w:bookmarkEnd w:id="20"/>
    </w:p>
    <w:p w14:paraId="5085EE70" w14:textId="3BC796D5" w:rsidR="00BB4E2B" w:rsidRDefault="00BB4E2B" w:rsidP="00BB4E2B">
      <w:pPr>
        <w:pStyle w:val="Titre1"/>
      </w:pPr>
      <w:bookmarkStart w:id="21" w:name="_Toc158367711"/>
      <w:r>
        <w:lastRenderedPageBreak/>
        <w:t>Synthèse</w:t>
      </w:r>
      <w:bookmarkEnd w:id="21"/>
    </w:p>
    <w:p w14:paraId="18D3B7AD" w14:textId="225487FE" w:rsidR="00BB4E2B" w:rsidRDefault="00BB4E2B" w:rsidP="00BB4E2B">
      <w:pPr>
        <w:pStyle w:val="Titre2"/>
      </w:pPr>
      <w:bookmarkStart w:id="22" w:name="_Toc158367712"/>
      <w:r>
        <w:t>Présentation réalisation</w:t>
      </w:r>
      <w:bookmarkEnd w:id="22"/>
    </w:p>
    <w:p w14:paraId="766DED47" w14:textId="5DBDD1FB" w:rsidR="00BB4E2B" w:rsidRDefault="00BB4E2B" w:rsidP="00BB4E2B">
      <w:pPr>
        <w:pStyle w:val="Titre2"/>
      </w:pPr>
      <w:bookmarkStart w:id="23" w:name="_Toc158367713"/>
      <w:r>
        <w:t>Différences entre planning et réalisation</w:t>
      </w:r>
      <w:bookmarkEnd w:id="23"/>
    </w:p>
    <w:p w14:paraId="2031C5D7" w14:textId="3FCE52A6" w:rsidR="00BB4E2B" w:rsidRPr="004132AB" w:rsidRDefault="00BB4E2B" w:rsidP="00BB4E2B">
      <w:pPr>
        <w:pStyle w:val="Titre2"/>
      </w:pPr>
      <w:bookmarkStart w:id="24" w:name="_Toc158367714"/>
      <w:r>
        <w:t>Conclusion</w:t>
      </w:r>
      <w:bookmarkEnd w:id="24"/>
    </w:p>
    <w:sectPr w:rsidR="00BB4E2B" w:rsidRPr="004132AB" w:rsidSect="00586838">
      <w:headerReference w:type="default" r:id="rId21"/>
      <w:footerReference w:type="default" r:id="rId22"/>
      <w:pgSz w:w="11906" w:h="16838"/>
      <w:pgMar w:top="1440" w:right="1080" w:bottom="1440" w:left="1080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2A6F4C" w14:textId="77777777" w:rsidR="00482472" w:rsidRDefault="00482472" w:rsidP="00581C8F">
      <w:pPr>
        <w:spacing w:after="0" w:line="240" w:lineRule="auto"/>
      </w:pPr>
      <w:r>
        <w:separator/>
      </w:r>
    </w:p>
    <w:p w14:paraId="5CFC6BA8" w14:textId="77777777" w:rsidR="00482472" w:rsidRDefault="00482472"/>
    <w:p w14:paraId="5ABAFCF2" w14:textId="77777777" w:rsidR="00482472" w:rsidRDefault="00482472"/>
  </w:endnote>
  <w:endnote w:type="continuationSeparator" w:id="0">
    <w:p w14:paraId="1761124A" w14:textId="77777777" w:rsidR="00482472" w:rsidRDefault="00482472" w:rsidP="00581C8F">
      <w:pPr>
        <w:spacing w:after="0" w:line="240" w:lineRule="auto"/>
      </w:pPr>
      <w:r>
        <w:continuationSeparator/>
      </w:r>
    </w:p>
    <w:p w14:paraId="02076F69" w14:textId="77777777" w:rsidR="00482472" w:rsidRDefault="00482472"/>
    <w:p w14:paraId="7249D068" w14:textId="77777777" w:rsidR="00482472" w:rsidRDefault="0048247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utura">
    <w:altName w:val="Century Gothic"/>
    <w:panose1 w:val="020B0602020204020303"/>
    <w:charset w:val="B1"/>
    <w:family w:val="swiss"/>
    <w:pitch w:val="variable"/>
    <w:sig w:usb0="80000867" w:usb1="00000000" w:usb2="00000000" w:usb3="00000000" w:csb0="000001F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 Bold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Calibri"/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D8011" w14:textId="77777777" w:rsidR="002E277C" w:rsidRDefault="002E277C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4E03E" w14:textId="77777777" w:rsidR="002E277C" w:rsidRDefault="002E277C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C56BA" w14:textId="77777777" w:rsidR="002E277C" w:rsidRDefault="002E277C">
    <w:pPr>
      <w:pStyle w:val="Pieddepage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9B23D" w14:textId="77777777" w:rsidR="007D4618" w:rsidRPr="00566B13" w:rsidRDefault="003A4E2B" w:rsidP="00C17979">
    <w:pPr>
      <w:pStyle w:val="Pieddepage"/>
    </w:pPr>
    <w:r>
      <w:rPr>
        <w:noProof/>
      </w:rPr>
      <mc:AlternateContent>
        <mc:Choice Requires="wpg">
          <w:drawing>
            <wp:anchor distT="0" distB="0" distL="114300" distR="114300" simplePos="0" relativeHeight="251749376" behindDoc="0" locked="0" layoutInCell="1" allowOverlap="1" wp14:anchorId="59B5162C" wp14:editId="13208CF9">
              <wp:simplePos x="0" y="0"/>
              <wp:positionH relativeFrom="page">
                <wp:align>right</wp:align>
              </wp:positionH>
              <wp:positionV relativeFrom="paragraph">
                <wp:posOffset>-520856</wp:posOffset>
              </wp:positionV>
              <wp:extent cx="7660257" cy="894080"/>
              <wp:effectExtent l="0" t="0" r="0" b="1270"/>
              <wp:wrapNone/>
              <wp:docPr id="67" name="Groupe 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7660257" cy="894080"/>
                        <a:chOff x="0" y="0"/>
                        <a:chExt cx="7570243" cy="894080"/>
                      </a:xfrm>
                    </wpg:grpSpPr>
                    <wps:wsp>
                      <wps:cNvPr id="68" name="Trapèze 68"/>
                      <wps:cNvSpPr/>
                      <wps:spPr>
                        <a:xfrm>
                          <a:off x="2760452" y="86264"/>
                          <a:ext cx="1968069" cy="601980"/>
                        </a:xfrm>
                        <a:prstGeom prst="trapezoid">
                          <a:avLst>
                            <a:gd name="adj" fmla="val 97086"/>
                          </a:avLst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" name="Rectangle 36"/>
                      <wps:cNvSpPr/>
                      <wps:spPr>
                        <a:xfrm rot="10800000">
                          <a:off x="5762445" y="0"/>
                          <a:ext cx="1807798" cy="894080"/>
                        </a:xfrm>
                        <a:custGeom>
                          <a:avLst/>
                          <a:gdLst>
                            <a:gd name="connsiteX0" fmla="*/ 0 w 1485900"/>
                            <a:gd name="connsiteY0" fmla="*/ 0 h 781050"/>
                            <a:gd name="connsiteX1" fmla="*/ 14859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111250 w 1485900"/>
                            <a:gd name="connsiteY1" fmla="*/ 17780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8550 w 1485900"/>
                            <a:gd name="connsiteY1" fmla="*/ 3175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22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6619 h 787669"/>
                            <a:gd name="connsiteX1" fmla="*/ 984250 w 1485900"/>
                            <a:gd name="connsiteY1" fmla="*/ 0 h 787669"/>
                            <a:gd name="connsiteX2" fmla="*/ 1485900 w 1485900"/>
                            <a:gd name="connsiteY2" fmla="*/ 787669 h 787669"/>
                            <a:gd name="connsiteX3" fmla="*/ 0 w 1485900"/>
                            <a:gd name="connsiteY3" fmla="*/ 787669 h 787669"/>
                            <a:gd name="connsiteX4" fmla="*/ 0 w 1485900"/>
                            <a:gd name="connsiteY4" fmla="*/ 6619 h 787669"/>
                            <a:gd name="connsiteX0" fmla="*/ 0 w 1485900"/>
                            <a:gd name="connsiteY0" fmla="*/ 0 h 781050"/>
                            <a:gd name="connsiteX1" fmla="*/ 829246 w 1485900"/>
                            <a:gd name="connsiteY1" fmla="*/ 204166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737045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85900" h="781050">
                              <a:moveTo>
                                <a:pt x="0" y="0"/>
                              </a:moveTo>
                              <a:lnTo>
                                <a:pt x="737045" y="0"/>
                              </a:lnTo>
                              <a:lnTo>
                                <a:pt x="1485900" y="781050"/>
                              </a:lnTo>
                              <a:lnTo>
                                <a:pt x="0" y="781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" name="Rectangle 36"/>
                      <wps:cNvSpPr/>
                      <wps:spPr>
                        <a:xfrm rot="10800000" flipH="1">
                          <a:off x="0" y="8626"/>
                          <a:ext cx="1768415" cy="880745"/>
                        </a:xfrm>
                        <a:custGeom>
                          <a:avLst/>
                          <a:gdLst>
                            <a:gd name="connsiteX0" fmla="*/ 0 w 1485900"/>
                            <a:gd name="connsiteY0" fmla="*/ 0 h 781050"/>
                            <a:gd name="connsiteX1" fmla="*/ 14859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111250 w 1485900"/>
                            <a:gd name="connsiteY1" fmla="*/ 17780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8550 w 1485900"/>
                            <a:gd name="connsiteY1" fmla="*/ 3175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22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6619 h 787669"/>
                            <a:gd name="connsiteX1" fmla="*/ 984250 w 1485900"/>
                            <a:gd name="connsiteY1" fmla="*/ 0 h 787669"/>
                            <a:gd name="connsiteX2" fmla="*/ 1485900 w 1485900"/>
                            <a:gd name="connsiteY2" fmla="*/ 787669 h 787669"/>
                            <a:gd name="connsiteX3" fmla="*/ 0 w 1485900"/>
                            <a:gd name="connsiteY3" fmla="*/ 787669 h 787669"/>
                            <a:gd name="connsiteX4" fmla="*/ 0 w 1485900"/>
                            <a:gd name="connsiteY4" fmla="*/ 6619 h 787669"/>
                            <a:gd name="connsiteX0" fmla="*/ 0 w 1485900"/>
                            <a:gd name="connsiteY0" fmla="*/ 0 h 781050"/>
                            <a:gd name="connsiteX1" fmla="*/ 829246 w 1485900"/>
                            <a:gd name="connsiteY1" fmla="*/ 204166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737045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85900" h="781050">
                              <a:moveTo>
                                <a:pt x="0" y="0"/>
                              </a:moveTo>
                              <a:lnTo>
                                <a:pt x="737045" y="0"/>
                              </a:lnTo>
                              <a:lnTo>
                                <a:pt x="1485900" y="781050"/>
                              </a:lnTo>
                              <a:lnTo>
                                <a:pt x="0" y="781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" name="Parallélogramme 71"/>
                      <wps:cNvSpPr/>
                      <wps:spPr>
                        <a:xfrm rot="10800000" flipH="1">
                          <a:off x="4045788" y="17252"/>
                          <a:ext cx="2565400" cy="802640"/>
                        </a:xfrm>
                        <a:prstGeom prst="parallelogram">
                          <a:avLst>
                            <a:gd name="adj" fmla="val 98807"/>
                          </a:avLst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" name="Parallélogramme 72"/>
                      <wps:cNvSpPr/>
                      <wps:spPr>
                        <a:xfrm rot="10800000">
                          <a:off x="940279" y="8626"/>
                          <a:ext cx="2531110" cy="807085"/>
                        </a:xfrm>
                        <a:prstGeom prst="parallelogram">
                          <a:avLst>
                            <a:gd name="adj" fmla="val 97423"/>
                          </a:avLst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1B44101" id="Groupe 67" o:spid="_x0000_s1026" style="position:absolute;margin-left:551.95pt;margin-top:-41pt;width:603.15pt;height:70.4pt;rotation:180;z-index:251749376;mso-position-horizontal:right;mso-position-horizontal-relative:page;mso-width-relative:margin" coordsize="75702,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">
              <v:shape id="Trapèze 68" o:spid="_x0000_s1027" style="position:absolute;left:27604;top:862;width:19681;height:6020;visibility:visible;mso-wrap-style:square;v-text-anchor:middle" coordsize="1968069,601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" path="m,601980l584438,r799193,l1968069,601980,,601980xe" fillcolor="#94a088 [3209]" stroked="f" strokeweight="1pt">
                <v:stroke joinstyle="miter"/>
                <v:path arrowok="t" o:connecttype="custom" o:connectlocs="0,601980;584438,0;1383631,0;1968069,601980;0,601980" o:connectangles="0,0,0,0,0"/>
              </v:shape>
              <v:shape id="Rectangle 36" o:spid="_x0000_s1028" style="position:absolute;left:57624;width:18078;height:8940;rotation:180;visibility:visible;mso-wrap-style:square;v-text-anchor:middle" coordsize="148590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" path="m,l737045,r748855,781050l,781050,,xe" fillcolor="#495141 [1609]" stroked="f" strokeweight="1pt">
                <v:stroke joinstyle="miter"/>
                <v:path arrowok="t" o:connecttype="custom" o:connectlocs="0,0;896715,0;1807798,894080;0,894080;0,0" o:connectangles="0,0,0,0,0"/>
              </v:shape>
              <v:shape id="Rectangle 36" o:spid="_x0000_s1029" style="position:absolute;top:86;width:17684;height:8807;rotation:180;flip:x;visibility:visible;mso-wrap-style:square;v-text-anchor:middle" coordsize="148590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" path="m,l737045,r748855,781050l,781050,,xe" fillcolor="#495141 [1609]" stroked="f" strokeweight="1pt">
                <v:stroke joinstyle="miter"/>
                <v:path arrowok="t" o:connecttype="custom" o:connectlocs="0,0;877180,0;1768415,880745;0,880745;0,0" o:connectangles="0,0,0,0,0"/>
              </v:shape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élogramme 71" o:spid="_x0000_s1030" type="#_x0000_t7" style="position:absolute;left:40457;top:172;width:25654;height:8026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" adj="6677" fillcolor="#6e7b62 [2409]" stroked="f" strokeweight="1pt"/>
              <v:shape id="Parallélogramme 72" o:spid="_x0000_s1031" type="#_x0000_t7" style="position:absolute;left:9402;top:86;width:25311;height:807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" adj="6710" fillcolor="#6e7b62 [2409]" stroked="f" strokeweight="1pt"/>
              <w10:wrap anchorx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8A57A" w14:textId="77777777" w:rsidR="00EA2296" w:rsidRDefault="003A4E2B" w:rsidP="00586838">
    <w:pPr>
      <w:pStyle w:val="Pieddepage"/>
    </w:pPr>
    <w:r>
      <w:rPr>
        <w:noProof/>
      </w:rPr>
      <mc:AlternateContent>
        <mc:Choice Requires="wpg">
          <w:drawing>
            <wp:anchor distT="0" distB="0" distL="114300" distR="114300" simplePos="0" relativeHeight="251751424" behindDoc="1" locked="0" layoutInCell="1" allowOverlap="1" wp14:anchorId="7C52F9D1" wp14:editId="1646C9D4">
              <wp:simplePos x="0" y="0"/>
              <wp:positionH relativeFrom="page">
                <wp:align>left</wp:align>
              </wp:positionH>
              <wp:positionV relativeFrom="paragraph">
                <wp:posOffset>-419119</wp:posOffset>
              </wp:positionV>
              <wp:extent cx="7570243" cy="894080"/>
              <wp:effectExtent l="0" t="0" r="0" b="1270"/>
              <wp:wrapNone/>
              <wp:docPr id="74" name="Groupe 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7570243" cy="894080"/>
                        <a:chOff x="0" y="0"/>
                        <a:chExt cx="7570243" cy="894080"/>
                      </a:xfrm>
                    </wpg:grpSpPr>
                    <wps:wsp>
                      <wps:cNvPr id="75" name="Trapèze 75"/>
                      <wps:cNvSpPr/>
                      <wps:spPr>
                        <a:xfrm>
                          <a:off x="2760452" y="86264"/>
                          <a:ext cx="1968069" cy="601980"/>
                        </a:xfrm>
                        <a:prstGeom prst="trapezoid">
                          <a:avLst>
                            <a:gd name="adj" fmla="val 97086"/>
                          </a:avLst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6" name="Rectangle 36"/>
                      <wps:cNvSpPr/>
                      <wps:spPr>
                        <a:xfrm rot="10800000">
                          <a:off x="5762445" y="0"/>
                          <a:ext cx="1807798" cy="894080"/>
                        </a:xfrm>
                        <a:custGeom>
                          <a:avLst/>
                          <a:gdLst>
                            <a:gd name="connsiteX0" fmla="*/ 0 w 1485900"/>
                            <a:gd name="connsiteY0" fmla="*/ 0 h 781050"/>
                            <a:gd name="connsiteX1" fmla="*/ 14859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111250 w 1485900"/>
                            <a:gd name="connsiteY1" fmla="*/ 17780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8550 w 1485900"/>
                            <a:gd name="connsiteY1" fmla="*/ 3175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22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6619 h 787669"/>
                            <a:gd name="connsiteX1" fmla="*/ 984250 w 1485900"/>
                            <a:gd name="connsiteY1" fmla="*/ 0 h 787669"/>
                            <a:gd name="connsiteX2" fmla="*/ 1485900 w 1485900"/>
                            <a:gd name="connsiteY2" fmla="*/ 787669 h 787669"/>
                            <a:gd name="connsiteX3" fmla="*/ 0 w 1485900"/>
                            <a:gd name="connsiteY3" fmla="*/ 787669 h 787669"/>
                            <a:gd name="connsiteX4" fmla="*/ 0 w 1485900"/>
                            <a:gd name="connsiteY4" fmla="*/ 6619 h 787669"/>
                            <a:gd name="connsiteX0" fmla="*/ 0 w 1485900"/>
                            <a:gd name="connsiteY0" fmla="*/ 0 h 781050"/>
                            <a:gd name="connsiteX1" fmla="*/ 829246 w 1485900"/>
                            <a:gd name="connsiteY1" fmla="*/ 204166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737045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85900" h="781050">
                              <a:moveTo>
                                <a:pt x="0" y="0"/>
                              </a:moveTo>
                              <a:lnTo>
                                <a:pt x="737045" y="0"/>
                              </a:lnTo>
                              <a:lnTo>
                                <a:pt x="1485900" y="781050"/>
                              </a:lnTo>
                              <a:lnTo>
                                <a:pt x="0" y="781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7" name="Rectangle 36"/>
                      <wps:cNvSpPr/>
                      <wps:spPr>
                        <a:xfrm rot="10800000" flipH="1">
                          <a:off x="0" y="8626"/>
                          <a:ext cx="1768415" cy="880745"/>
                        </a:xfrm>
                        <a:custGeom>
                          <a:avLst/>
                          <a:gdLst>
                            <a:gd name="connsiteX0" fmla="*/ 0 w 1485900"/>
                            <a:gd name="connsiteY0" fmla="*/ 0 h 781050"/>
                            <a:gd name="connsiteX1" fmla="*/ 14859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111250 w 1485900"/>
                            <a:gd name="connsiteY1" fmla="*/ 17780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8550 w 1485900"/>
                            <a:gd name="connsiteY1" fmla="*/ 3175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22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6619 h 787669"/>
                            <a:gd name="connsiteX1" fmla="*/ 984250 w 1485900"/>
                            <a:gd name="connsiteY1" fmla="*/ 0 h 787669"/>
                            <a:gd name="connsiteX2" fmla="*/ 1485900 w 1485900"/>
                            <a:gd name="connsiteY2" fmla="*/ 787669 h 787669"/>
                            <a:gd name="connsiteX3" fmla="*/ 0 w 1485900"/>
                            <a:gd name="connsiteY3" fmla="*/ 787669 h 787669"/>
                            <a:gd name="connsiteX4" fmla="*/ 0 w 1485900"/>
                            <a:gd name="connsiteY4" fmla="*/ 6619 h 787669"/>
                            <a:gd name="connsiteX0" fmla="*/ 0 w 1485900"/>
                            <a:gd name="connsiteY0" fmla="*/ 0 h 781050"/>
                            <a:gd name="connsiteX1" fmla="*/ 829246 w 1485900"/>
                            <a:gd name="connsiteY1" fmla="*/ 204166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737045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85900" h="781050">
                              <a:moveTo>
                                <a:pt x="0" y="0"/>
                              </a:moveTo>
                              <a:lnTo>
                                <a:pt x="737045" y="0"/>
                              </a:lnTo>
                              <a:lnTo>
                                <a:pt x="1485900" y="781050"/>
                              </a:lnTo>
                              <a:lnTo>
                                <a:pt x="0" y="781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8" name="Parallélogramme 78"/>
                      <wps:cNvSpPr/>
                      <wps:spPr>
                        <a:xfrm rot="10800000" flipH="1">
                          <a:off x="4045788" y="17252"/>
                          <a:ext cx="2565400" cy="802640"/>
                        </a:xfrm>
                        <a:prstGeom prst="parallelogram">
                          <a:avLst>
                            <a:gd name="adj" fmla="val 98807"/>
                          </a:avLst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" name="Parallélogramme 79"/>
                      <wps:cNvSpPr/>
                      <wps:spPr>
                        <a:xfrm rot="10800000">
                          <a:off x="940279" y="8626"/>
                          <a:ext cx="2531110" cy="807085"/>
                        </a:xfrm>
                        <a:prstGeom prst="parallelogram">
                          <a:avLst>
                            <a:gd name="adj" fmla="val 97423"/>
                          </a:avLst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8BD70EB" id="Groupe 74" o:spid="_x0000_s1026" style="position:absolute;margin-left:0;margin-top:-33pt;width:596.1pt;height:70.4pt;rotation:180;z-index:-251565056;mso-position-horizontal:left;mso-position-horizontal-relative:page" coordsize="75702,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">
              <v:shape id="Trapèze 75" o:spid="_x0000_s1027" style="position:absolute;left:27604;top:862;width:19681;height:6020;visibility:visible;mso-wrap-style:square;v-text-anchor:middle" coordsize="1968069,601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" path="m,601980l584438,r799193,l1968069,601980,,601980xe" fillcolor="#94a088 [3209]" stroked="f" strokeweight="1pt">
                <v:stroke joinstyle="miter"/>
                <v:path arrowok="t" o:connecttype="custom" o:connectlocs="0,601980;584438,0;1383631,0;1968069,601980;0,601980" o:connectangles="0,0,0,0,0"/>
              </v:shape>
              <v:shape id="Rectangle 36" o:spid="_x0000_s1028" style="position:absolute;left:57624;width:18078;height:8940;rotation:180;visibility:visible;mso-wrap-style:square;v-text-anchor:middle" coordsize="148590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" path="m,l737045,r748855,781050l,781050,,xe" fillcolor="#495141 [1609]" stroked="f" strokeweight="1pt">
                <v:stroke joinstyle="miter"/>
                <v:path arrowok="t" o:connecttype="custom" o:connectlocs="0,0;896715,0;1807798,894080;0,894080;0,0" o:connectangles="0,0,0,0,0"/>
              </v:shape>
              <v:shape id="Rectangle 36" o:spid="_x0000_s1029" style="position:absolute;top:86;width:17684;height:8807;rotation:180;flip:x;visibility:visible;mso-wrap-style:square;v-text-anchor:middle" coordsize="148590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" path="m,l737045,r748855,781050l,781050,,xe" fillcolor="#495141 [1609]" stroked="f" strokeweight="1pt">
                <v:stroke joinstyle="miter"/>
                <v:path arrowok="t" o:connecttype="custom" o:connectlocs="0,0;877180,0;1768415,880745;0,880745;0,0" o:connectangles="0,0,0,0,0"/>
              </v:shape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élogramme 78" o:spid="_x0000_s1030" type="#_x0000_t7" style="position:absolute;left:40457;top:172;width:25654;height:8026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" adj="6677" fillcolor="#6e7b62 [2409]" stroked="f" strokeweight="1pt"/>
              <v:shape id="Parallélogramme 79" o:spid="_x0000_s1031" type="#_x0000_t7" style="position:absolute;left:9402;top:86;width:25311;height:807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" adj="6710" fillcolor="#6e7b62 [2409]" stroked="f" strokeweight="1pt"/>
              <w10:wrap anchorx="page"/>
            </v:group>
          </w:pict>
        </mc:Fallback>
      </mc:AlternateContent>
    </w:r>
    <w:r w:rsidR="004132AB">
      <w:rPr>
        <w:noProof/>
      </w:rPr>
      <mc:AlternateContent>
        <mc:Choice Requires="wpg">
          <w:drawing>
            <wp:anchor distT="0" distB="0" distL="114300" distR="114300" simplePos="0" relativeHeight="251709440" behindDoc="1" locked="0" layoutInCell="1" allowOverlap="1" wp14:anchorId="34B98A15" wp14:editId="4CF306B8">
              <wp:simplePos x="0" y="0"/>
              <wp:positionH relativeFrom="page">
                <wp:posOffset>9288145</wp:posOffset>
              </wp:positionH>
              <wp:positionV relativeFrom="page">
                <wp:posOffset>8913495</wp:posOffset>
              </wp:positionV>
              <wp:extent cx="5245735" cy="1224915"/>
              <wp:effectExtent l="0" t="0" r="0" b="0"/>
              <wp:wrapNone/>
              <wp:docPr id="3" name="Grou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 rot="10800000" flipH="1">
                        <a:off x="0" y="0"/>
                        <a:ext cx="5245735" cy="1224915"/>
                        <a:chOff x="0" y="0"/>
                        <a:chExt cx="7768590" cy="1703705"/>
                      </a:xfrm>
                    </wpg:grpSpPr>
                    <wps:wsp>
                      <wps:cNvPr id="7" name="Forme libre 15"/>
                      <wps:cNvSpPr>
                        <a:spLocks/>
                      </wps:cNvSpPr>
                      <wps:spPr bwMode="auto">
                        <a:xfrm>
                          <a:off x="0" y="0"/>
                          <a:ext cx="4570730" cy="1703705"/>
                        </a:xfrm>
                        <a:custGeom>
                          <a:avLst/>
                          <a:gdLst>
                            <a:gd name="T0" fmla="*/ 7201 w 7202"/>
                            <a:gd name="T1" fmla="*/ 0 h 2684"/>
                            <a:gd name="T2" fmla="*/ 0 w 7202"/>
                            <a:gd name="T3" fmla="*/ 1 h 2684"/>
                            <a:gd name="T4" fmla="*/ 0 w 7202"/>
                            <a:gd name="T5" fmla="*/ 1212 h 2684"/>
                            <a:gd name="T6" fmla="*/ 4159 w 7202"/>
                            <a:gd name="T7" fmla="*/ 2684 h 2684"/>
                            <a:gd name="T8" fmla="*/ 7201 w 7202"/>
                            <a:gd name="T9" fmla="*/ 0 h 26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202" h="2684">
                              <a:moveTo>
                                <a:pt x="7201" y="0"/>
                              </a:moveTo>
                              <a:lnTo>
                                <a:pt x="0" y="1"/>
                              </a:lnTo>
                              <a:lnTo>
                                <a:pt x="0" y="1212"/>
                              </a:lnTo>
                              <a:lnTo>
                                <a:pt x="4159" y="2684"/>
                              </a:lnTo>
                              <a:lnTo>
                                <a:pt x="720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8" name="Groupe 16"/>
                      <wpg:cNvGrpSpPr>
                        <a:grpSpLocks/>
                      </wpg:cNvGrpSpPr>
                      <wpg:grpSpPr bwMode="auto">
                        <a:xfrm>
                          <a:off x="3409950" y="0"/>
                          <a:ext cx="4358640" cy="1021715"/>
                          <a:chOff x="5373" y="1"/>
                          <a:chExt cx="6867" cy="1610"/>
                        </a:xfrm>
                      </wpg:grpSpPr>
                      <wps:wsp>
                        <wps:cNvPr id="9" name="Forme libre 17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1828 w 6867"/>
                              <a:gd name="T1" fmla="*/ 0 h 1610"/>
                              <a:gd name="T2" fmla="*/ 0 w 6867"/>
                              <a:gd name="T3" fmla="*/ 1609 h 1610"/>
                              <a:gd name="T4" fmla="*/ 6817 w 6867"/>
                              <a:gd name="T5" fmla="*/ 22 h 1610"/>
                              <a:gd name="T6" fmla="*/ 6866 w 6867"/>
                              <a:gd name="T7" fmla="*/ 2 h 1610"/>
                              <a:gd name="T8" fmla="*/ 6866 w 6867"/>
                              <a:gd name="T9" fmla="*/ 2 h 1610"/>
                              <a:gd name="T10" fmla="*/ 6045 w 6867"/>
                              <a:gd name="T11" fmla="*/ 2 h 1610"/>
                              <a:gd name="T12" fmla="*/ 1828 w 6867"/>
                              <a:gd name="T13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1828" y="0"/>
                                </a:moveTo>
                                <a:lnTo>
                                  <a:pt x="0" y="1609"/>
                                </a:lnTo>
                                <a:lnTo>
                                  <a:pt x="6817" y="2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2"/>
                                </a:lnTo>
                                <a:lnTo>
                                  <a:pt x="6045" y="2"/>
                                </a:lnTo>
                                <a:lnTo>
                                  <a:pt x="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lumMod val="75000"/>
                            </a:schemeClr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orme libre 18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6866 w 6867"/>
                              <a:gd name="T1" fmla="*/ 0 h 1610"/>
                              <a:gd name="T2" fmla="*/ 6045 w 6867"/>
                              <a:gd name="T3" fmla="*/ 2 h 1610"/>
                              <a:gd name="T4" fmla="*/ 6866 w 6867"/>
                              <a:gd name="T5" fmla="*/ 2 h 1610"/>
                              <a:gd name="T6" fmla="*/ 6866 w 6867"/>
                              <a:gd name="T7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6866" y="0"/>
                                </a:moveTo>
                                <a:lnTo>
                                  <a:pt x="6045" y="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1E4E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11" name="Forme libre 19"/>
                      <wps:cNvSpPr>
                        <a:spLocks/>
                      </wps:cNvSpPr>
                      <wps:spPr bwMode="auto">
                        <a:xfrm>
                          <a:off x="2638425" y="752475"/>
                          <a:ext cx="1918335" cy="948055"/>
                        </a:xfrm>
                        <a:custGeom>
                          <a:avLst/>
                          <a:gdLst>
                            <a:gd name="T0" fmla="*/ 3022 w 3023"/>
                            <a:gd name="T1" fmla="*/ 0 h 1494"/>
                            <a:gd name="T2" fmla="*/ 1213 w 3023"/>
                            <a:gd name="T3" fmla="*/ 419 h 1494"/>
                            <a:gd name="T4" fmla="*/ 0 w 3023"/>
                            <a:gd name="T5" fmla="*/ 1493 h 1494"/>
                            <a:gd name="T6" fmla="*/ 3022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3022" y="0"/>
                              </a:moveTo>
                              <a:lnTo>
                                <a:pt x="1213" y="419"/>
                              </a:lnTo>
                              <a:lnTo>
                                <a:pt x="0" y="1493"/>
                              </a:lnTo>
                              <a:lnTo>
                                <a:pt x="302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orme libre 20"/>
                      <wps:cNvSpPr>
                        <a:spLocks/>
                      </wps:cNvSpPr>
                      <wps:spPr bwMode="auto">
                        <a:xfrm>
                          <a:off x="2638425" y="0"/>
                          <a:ext cx="2118733" cy="1703148"/>
                        </a:xfrm>
                        <a:custGeom>
                          <a:avLst/>
                          <a:gdLst>
                            <a:gd name="T0" fmla="*/ 3337 w 3338"/>
                            <a:gd name="T1" fmla="*/ 0 h 2683"/>
                            <a:gd name="T2" fmla="*/ 3042 w 3338"/>
                            <a:gd name="T3" fmla="*/ 0 h 2683"/>
                            <a:gd name="T4" fmla="*/ 1218 w 3338"/>
                            <a:gd name="T5" fmla="*/ 1607 h 2683"/>
                            <a:gd name="T6" fmla="*/ 1213 w 3338"/>
                            <a:gd name="T7" fmla="*/ 1609 h 2683"/>
                            <a:gd name="T8" fmla="*/ 1069 w 3338"/>
                            <a:gd name="T9" fmla="*/ 1739 h 2683"/>
                            <a:gd name="T10" fmla="*/ 0 w 3338"/>
                            <a:gd name="T11" fmla="*/ 2682 h 2683"/>
                            <a:gd name="T12" fmla="*/ 1229 w 3338"/>
                            <a:gd name="T13" fmla="*/ 1694 h 2683"/>
                            <a:gd name="T14" fmla="*/ 3022 w 3338"/>
                            <a:gd name="T15" fmla="*/ 1189 h 2683"/>
                            <a:gd name="T16" fmla="*/ 1385 w 3338"/>
                            <a:gd name="T17" fmla="*/ 1569 h 2683"/>
                            <a:gd name="T18" fmla="*/ 3337 w 3338"/>
                            <a:gd name="T19" fmla="*/ 0 h 2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3338" h="2683">
                              <a:moveTo>
                                <a:pt x="3337" y="0"/>
                              </a:moveTo>
                              <a:lnTo>
                                <a:pt x="3042" y="0"/>
                              </a:lnTo>
                              <a:lnTo>
                                <a:pt x="1218" y="1607"/>
                              </a:lnTo>
                              <a:lnTo>
                                <a:pt x="1213" y="1609"/>
                              </a:lnTo>
                              <a:lnTo>
                                <a:pt x="1069" y="1739"/>
                              </a:lnTo>
                              <a:lnTo>
                                <a:pt x="0" y="2682"/>
                              </a:lnTo>
                              <a:lnTo>
                                <a:pt x="1229" y="1694"/>
                              </a:lnTo>
                              <a:lnTo>
                                <a:pt x="3022" y="1189"/>
                              </a:lnTo>
                              <a:lnTo>
                                <a:pt x="1385" y="1569"/>
                              </a:lnTo>
                              <a:lnTo>
                                <a:pt x="3337" y="0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C3044EE" id="Groupe 3" o:spid="_x0000_s1026" style="position:absolute;margin-left:731.35pt;margin-top:701.85pt;width:413.05pt;height:96.45pt;rotation:180;flip:x;z-index:-251607040;mso-position-horizontal-relative:page;mso-position-vertical-relative:page;mso-height-relative:margin" coordsize="77685,17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">
              <v:shape id="Forme libre 15" o:spid="_x0000_s1027" style="position:absolute;width:45707;height:17037;visibility:visible;mso-wrap-style:square;v-text-anchor:top" coordsize="7202,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" path="m7201,l,1,,1212,4159,2684,7201,xe" fillcolor="#aa610d [2404]" stroked="f">
                <v:path arrowok="t" o:connecttype="custom" o:connectlocs="4570095,0;0,635;0,769333;2639498,1703705;4570095,0" o:connectangles="0,0,0,0,0"/>
              </v:shape>
              <v:group id="Groupe 16" o:spid="_x0000_s1028" style="position:absolute;left:34099;width:43586;height:10217" coordorigin="5373,1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<v:shape id="Forme libre 17" o:spid="_x0000_s1029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" path="m1828,l,1609,6817,22,6866,2r,l6045,2,1828,xe" fillcolor="#8d4121 [2405]" stroked="f">
                  <v:path arrowok="t" o:connecttype="custom" o:connectlocs="1828,0;0,1609;6817,22;6866,2;6866,2;6045,2;1828,0" o:connectangles="0,0,0,0,0,0,0"/>
                </v:shape>
                <v:shape id="Forme libre 18" o:spid="_x0000_s1030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" path="m6866,l6045,2r821,l6866,xe" fillcolor="#521e4e" stroked="f">
                  <v:path arrowok="t" o:connecttype="custom" o:connectlocs="6866,0;6045,2;6866,2;6866,0" o:connectangles="0,0,0,0"/>
                </v:shape>
              </v:group>
              <v:shape id="Forme libre 19" o:spid="_x0000_s1031" style="position:absolute;left:26384;top:7524;width:19183;height:9481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" path="m3022,l1213,419,,1493,3022,xe" fillcolor="#865640 [3206]" stroked="f">
                <v:path arrowok="t" o:connecttype="custom" o:connectlocs="1917700,0;769745,265887;0,947420;1917700,0" o:connectangles="0,0,0,0"/>
              </v:shape>
              <v:shape id="Forme libre 20" o:spid="_x0000_s1032" style="position:absolute;left:26384;width:21187;height:17031;visibility:visible;mso-wrap-style:square;v-text-anchor:top" coordsize="3338,2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" path="m3337,l3042,,1218,1607r-5,2l1069,1739,,2682,1229,1694,3022,1189,1385,1569,3337,e" fillcolor="#637052 [3215]" stroked="f">
                <v:path arrowok="t" o:connecttype="custom" o:connectlocs="2118098,0;1930853,0;773103,1020111;769929,1021381;678528,1103904;0,1702513;780085,1075338;1918158,754768;879103,995989;2118098,0" o:connectangles="0,0,0,0,0,0,0,0,0,0"/>
              </v:shape>
              <w10:wrap anchorx="page" anchory="page"/>
            </v:group>
          </w:pict>
        </mc:Fallback>
      </mc:AlternateContent>
    </w:r>
    <w:r w:rsidR="00BB6F1D">
      <w:t>7</w:t>
    </w:r>
    <w:r w:rsidR="007D4618" w:rsidRPr="00081E10">
      <w:fldChar w:fldCharType="begin"/>
    </w:r>
    <w:r w:rsidR="007D4618" w:rsidRPr="00081E10">
      <w:instrText xml:space="preserve"> PAGE </w:instrText>
    </w:r>
    <w:r w:rsidR="007D4618" w:rsidRPr="00081E10">
      <w:fldChar w:fldCharType="separate"/>
    </w:r>
    <w:r w:rsidR="007D4618">
      <w:t>1</w:t>
    </w:r>
    <w:r w:rsidR="007D4618" w:rsidRPr="00081E10">
      <w:fldChar w:fldCharType="end"/>
    </w:r>
    <w:r w:rsidR="007D4618" w:rsidRPr="00081E10">
      <w:t xml:space="preserve"> </w:t>
    </w:r>
    <w:r w:rsidR="007D4618" w:rsidRPr="00C17979">
      <w:t>sur</w:t>
    </w:r>
    <w:r w:rsidR="007D4618" w:rsidRPr="00081E10">
      <w:t xml:space="preserve"> </w:t>
    </w:r>
    <w:r w:rsidR="00C17979">
      <w:fldChar w:fldCharType="begin"/>
    </w:r>
    <w:r w:rsidR="00C17979">
      <w:instrText xml:space="preserve"> NUMPAGES</w:instrText>
    </w:r>
    <w:r w:rsidR="00C17979">
      <w:fldChar w:fldCharType="separate"/>
    </w:r>
    <w:r w:rsidR="00C17979">
      <w:rPr>
        <w:noProof/>
      </w:rPr>
      <w:t>25</w:t>
    </w:r>
    <w:r w:rsidR="00C17979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982FF" w14:textId="77777777" w:rsidR="00482472" w:rsidRDefault="00482472" w:rsidP="00581C8F">
      <w:pPr>
        <w:spacing w:after="0" w:line="240" w:lineRule="auto"/>
      </w:pPr>
      <w:r>
        <w:separator/>
      </w:r>
    </w:p>
    <w:p w14:paraId="762359FC" w14:textId="77777777" w:rsidR="00482472" w:rsidRDefault="00482472"/>
    <w:p w14:paraId="45400139" w14:textId="77777777" w:rsidR="00482472" w:rsidRDefault="00482472"/>
  </w:footnote>
  <w:footnote w:type="continuationSeparator" w:id="0">
    <w:p w14:paraId="7C52B9D3" w14:textId="77777777" w:rsidR="00482472" w:rsidRDefault="00482472" w:rsidP="00581C8F">
      <w:pPr>
        <w:spacing w:after="0" w:line="240" w:lineRule="auto"/>
      </w:pPr>
      <w:r>
        <w:continuationSeparator/>
      </w:r>
    </w:p>
    <w:p w14:paraId="0CAFC193" w14:textId="77777777" w:rsidR="00482472" w:rsidRDefault="00482472"/>
    <w:p w14:paraId="4DA1E9DC" w14:textId="77777777" w:rsidR="00482472" w:rsidRDefault="0048247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F6F69" w14:textId="77777777" w:rsidR="002E277C" w:rsidRDefault="002E277C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60C5E" w14:textId="77777777" w:rsidR="00E34486" w:rsidRDefault="00E34486" w:rsidP="003D3C3B">
    <w:pPr>
      <w:pStyle w:val="En-tte"/>
    </w:pPr>
    <w:r>
      <w:rPr>
        <w:noProof/>
      </w:rPr>
      <mc:AlternateContent>
        <mc:Choice Requires="wpg">
          <w:drawing>
            <wp:anchor distT="0" distB="0" distL="114300" distR="114300" simplePos="0" relativeHeight="251754496" behindDoc="1" locked="0" layoutInCell="1" allowOverlap="1" wp14:anchorId="2CF7902D" wp14:editId="3062CF3D">
              <wp:simplePos x="0" y="0"/>
              <wp:positionH relativeFrom="page">
                <wp:align>left</wp:align>
              </wp:positionH>
              <wp:positionV relativeFrom="paragraph">
                <wp:posOffset>-284480</wp:posOffset>
              </wp:positionV>
              <wp:extent cx="7557135" cy="894080"/>
              <wp:effectExtent l="0" t="0" r="24765" b="20320"/>
              <wp:wrapNone/>
              <wp:docPr id="25" name="Group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 rot="10800000">
                        <a:off x="0" y="0"/>
                        <a:ext cx="7557135" cy="894080"/>
                        <a:chOff x="0" y="0"/>
                        <a:chExt cx="7557197" cy="894080"/>
                      </a:xfrm>
                    </wpg:grpSpPr>
                    <wps:wsp>
                      <wps:cNvPr id="26" name="Rectangle 36"/>
                      <wps:cNvSpPr/>
                      <wps:spPr>
                        <a:xfrm>
                          <a:off x="0" y="0"/>
                          <a:ext cx="1765300" cy="894080"/>
                        </a:xfrm>
                        <a:custGeom>
                          <a:avLst/>
                          <a:gdLst>
                            <a:gd name="connsiteX0" fmla="*/ 0 w 1485900"/>
                            <a:gd name="connsiteY0" fmla="*/ 0 h 781050"/>
                            <a:gd name="connsiteX1" fmla="*/ 14859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111250 w 1485900"/>
                            <a:gd name="connsiteY1" fmla="*/ 17780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8550 w 1485900"/>
                            <a:gd name="connsiteY1" fmla="*/ 3175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22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6619 h 787669"/>
                            <a:gd name="connsiteX1" fmla="*/ 984250 w 1485900"/>
                            <a:gd name="connsiteY1" fmla="*/ 0 h 787669"/>
                            <a:gd name="connsiteX2" fmla="*/ 1485900 w 1485900"/>
                            <a:gd name="connsiteY2" fmla="*/ 787669 h 787669"/>
                            <a:gd name="connsiteX3" fmla="*/ 0 w 1485900"/>
                            <a:gd name="connsiteY3" fmla="*/ 787669 h 787669"/>
                            <a:gd name="connsiteX4" fmla="*/ 0 w 1485900"/>
                            <a:gd name="connsiteY4" fmla="*/ 6619 h 787669"/>
                            <a:gd name="connsiteX0" fmla="*/ 0 w 1485900"/>
                            <a:gd name="connsiteY0" fmla="*/ 0 h 781050"/>
                            <a:gd name="connsiteX1" fmla="*/ 829246 w 1485900"/>
                            <a:gd name="connsiteY1" fmla="*/ 204166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737045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85900" h="781050">
                              <a:moveTo>
                                <a:pt x="0" y="0"/>
                              </a:moveTo>
                              <a:lnTo>
                                <a:pt x="737045" y="0"/>
                              </a:lnTo>
                              <a:lnTo>
                                <a:pt x="1485900" y="781050"/>
                              </a:lnTo>
                              <a:lnTo>
                                <a:pt x="0" y="781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7" name="Rectangle 36"/>
                      <wps:cNvSpPr/>
                      <wps:spPr>
                        <a:xfrm flipH="1">
                          <a:off x="5817297" y="5286"/>
                          <a:ext cx="1739900" cy="880745"/>
                        </a:xfrm>
                        <a:custGeom>
                          <a:avLst/>
                          <a:gdLst>
                            <a:gd name="connsiteX0" fmla="*/ 0 w 1485900"/>
                            <a:gd name="connsiteY0" fmla="*/ 0 h 781050"/>
                            <a:gd name="connsiteX1" fmla="*/ 14859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111250 w 1485900"/>
                            <a:gd name="connsiteY1" fmla="*/ 17780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8550 w 1485900"/>
                            <a:gd name="connsiteY1" fmla="*/ 3175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22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6619 h 787669"/>
                            <a:gd name="connsiteX1" fmla="*/ 984250 w 1485900"/>
                            <a:gd name="connsiteY1" fmla="*/ 0 h 787669"/>
                            <a:gd name="connsiteX2" fmla="*/ 1485900 w 1485900"/>
                            <a:gd name="connsiteY2" fmla="*/ 787669 h 787669"/>
                            <a:gd name="connsiteX3" fmla="*/ 0 w 1485900"/>
                            <a:gd name="connsiteY3" fmla="*/ 787669 h 787669"/>
                            <a:gd name="connsiteX4" fmla="*/ 0 w 1485900"/>
                            <a:gd name="connsiteY4" fmla="*/ 6619 h 787669"/>
                            <a:gd name="connsiteX0" fmla="*/ 0 w 1485900"/>
                            <a:gd name="connsiteY0" fmla="*/ 0 h 781050"/>
                            <a:gd name="connsiteX1" fmla="*/ 829246 w 1485900"/>
                            <a:gd name="connsiteY1" fmla="*/ 204166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737045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85900" h="781050">
                              <a:moveTo>
                                <a:pt x="0" y="0"/>
                              </a:moveTo>
                              <a:lnTo>
                                <a:pt x="737045" y="0"/>
                              </a:lnTo>
                              <a:lnTo>
                                <a:pt x="1485900" y="781050"/>
                              </a:lnTo>
                              <a:lnTo>
                                <a:pt x="0" y="781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8" name="Parallélogramme 28"/>
                      <wps:cNvSpPr/>
                      <wps:spPr>
                        <a:xfrm flipH="1">
                          <a:off x="959878" y="84569"/>
                          <a:ext cx="2565583" cy="802640"/>
                        </a:xfrm>
                        <a:prstGeom prst="parallelogram">
                          <a:avLst>
                            <a:gd name="adj" fmla="val 98807"/>
                          </a:avLst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" name="Parallélogramme 30"/>
                      <wps:cNvSpPr/>
                      <wps:spPr>
                        <a:xfrm>
                          <a:off x="4083637" y="79283"/>
                          <a:ext cx="2531745" cy="807085"/>
                        </a:xfrm>
                        <a:prstGeom prst="parallelogram">
                          <a:avLst>
                            <a:gd name="adj" fmla="val 97423"/>
                          </a:avLst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6" name="Trapèze 36"/>
                      <wps:cNvSpPr/>
                      <wps:spPr>
                        <a:xfrm rot="10800000">
                          <a:off x="2878930" y="212756"/>
                          <a:ext cx="1837925" cy="602325"/>
                        </a:xfrm>
                        <a:prstGeom prst="trapezoid">
                          <a:avLst>
                            <a:gd name="adj" fmla="val 97086"/>
                          </a:avLst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5D4359" id="Groupe 25" o:spid="_x0000_s1026" style="position:absolute;margin-left:0;margin-top:-22.4pt;width:595.05pt;height:70.4pt;rotation:180;z-index:-251561984;mso-position-horizontal:left;mso-position-horizontal-relative:page" coordsize="75571,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">
              <v:shape id="Rectangle 36" o:spid="_x0000_s1027" style="position:absolute;width:17653;height:8940;visibility:visible;mso-wrap-style:square;v-text-anchor:middle" coordsize="148590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" path="m,l737045,r748855,781050l,781050,,xe" fillcolor="#495141 [1609]" strokecolor="#637052 [3215]" strokeweight="1pt">
                <v:stroke joinstyle="miter"/>
                <v:path arrowok="t" o:connecttype="custom" o:connectlocs="0,0;875635,0;1765300,894080;0,894080;0,0" o:connectangles="0,0,0,0,0"/>
              </v:shape>
              <v:shape id="Rectangle 36" o:spid="_x0000_s1028" style="position:absolute;left:58172;top:52;width:17399;height:8808;flip:x;visibility:visible;mso-wrap-style:square;v-text-anchor:middle" coordsize="148590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" path="m,l737045,r748855,781050l,781050,,xe" fillcolor="#495141 [1609]" strokecolor="#637052 [3215]" strokeweight="1pt">
                <v:stroke joinstyle="miter"/>
                <v:path arrowok="t" o:connecttype="custom" o:connectlocs="0,0;863036,0;1739900,880745;0,880745;0,0" o:connectangles="0,0,0,0,0"/>
              </v:shape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élogramme 28" o:spid="_x0000_s1029" type="#_x0000_t7" style="position:absolute;left:9598;top:845;width:25656;height:802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" adj="6677" fillcolor="#6e7b62 [2409]" strokecolor="#e48312 [3204]" strokeweight="1pt"/>
              <v:shape id="Parallélogramme 30" o:spid="_x0000_s1030" type="#_x0000_t7" style="position:absolute;left:40836;top:792;width:25317;height:8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" adj="6708" fillcolor="#6e7b62 [2409]" strokecolor="#e48312 [3204]" strokeweight="1pt"/>
              <v:shape id="Trapèze 36" o:spid="_x0000_s1031" style="position:absolute;left:28789;top:2127;width:18379;height:6023;rotation:180;visibility:visible;mso-wrap-style:square;v-text-anchor:middle" coordsize="1837925,602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" path="m,602325l584773,r668379,l1837925,602325,,602325xe" fillcolor="#94a088 [3209]" strokecolor="#bd582c [3205]" strokeweight="1pt">
                <v:stroke joinstyle="miter"/>
                <v:path arrowok="t" o:connecttype="custom" o:connectlocs="0,602325;584773,0;1253152,0;1837925,602325;0,602325" o:connectangles="0,0,0,0,0"/>
              </v:shape>
              <w10:wrap anchorx="page"/>
            </v:group>
          </w:pict>
        </mc:Fallback>
      </mc:AlternateContent>
    </w:r>
    <w:r>
      <w:t>Table des matières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99E87" w14:textId="77777777" w:rsidR="002E277C" w:rsidRDefault="002E277C">
    <w:pPr>
      <w:pStyle w:val="En-tt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8EA1D" w14:textId="241655C3" w:rsidR="00EA2296" w:rsidRDefault="00586838" w:rsidP="00586838">
    <w:pPr>
      <w:pStyle w:val="En-tte"/>
    </w:pPr>
    <w:r>
      <w:rPr>
        <w:noProof/>
      </w:rPr>
      <w:drawing>
        <wp:anchor distT="0" distB="0" distL="114300" distR="114300" simplePos="0" relativeHeight="251706365" behindDoc="1" locked="0" layoutInCell="1" allowOverlap="1" wp14:anchorId="62CCF104" wp14:editId="6B470802">
          <wp:simplePos x="0" y="0"/>
          <wp:positionH relativeFrom="page">
            <wp:posOffset>0</wp:posOffset>
          </wp:positionH>
          <wp:positionV relativeFrom="paragraph">
            <wp:posOffset>-288887</wp:posOffset>
          </wp:positionV>
          <wp:extent cx="7547212" cy="11006609"/>
          <wp:effectExtent l="0" t="0" r="0" b="4445"/>
          <wp:wrapNone/>
          <wp:docPr id="49" name="Image 49" descr="Une image contenant neige, extérieur, passage, trottoir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age 41" descr="Une image contenant neige, extérieur, passage, trottoir&#10;&#10;Description générée automatiquement"/>
                  <pic:cNvPicPr>
                    <a:picLocks noChangeAspect="1" noChangeArrowheads="1"/>
                  </pic:cNvPicPr>
                </pic:nvPicPr>
                <pic:blipFill>
                  <a:blip r:embed="rId1">
                    <a:duotone>
                      <a:prstClr val="black"/>
                      <a:schemeClr val="tx2">
                        <a:tint val="45000"/>
                        <a:satMod val="400000"/>
                      </a:schemeClr>
                    </a:duotone>
                    <a:alphaModFix amt="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7212" cy="1100660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C4234">
      <w:rPr>
        <w:noProof/>
      </w:rPr>
      <mc:AlternateContent>
        <mc:Choice Requires="wpg">
          <w:drawing>
            <wp:anchor distT="0" distB="0" distL="114300" distR="114300" simplePos="0" relativeHeight="251708415" behindDoc="1" locked="0" layoutInCell="1" allowOverlap="1" wp14:anchorId="1F0B219A" wp14:editId="0914C194">
              <wp:simplePos x="0" y="0"/>
              <wp:positionH relativeFrom="page">
                <wp:align>left</wp:align>
              </wp:positionH>
              <wp:positionV relativeFrom="paragraph">
                <wp:posOffset>-285751</wp:posOffset>
              </wp:positionV>
              <wp:extent cx="7612365" cy="894080"/>
              <wp:effectExtent l="0" t="0" r="8255" b="1270"/>
              <wp:wrapNone/>
              <wp:docPr id="80" name="Groupe 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12365" cy="894080"/>
                        <a:chOff x="0" y="0"/>
                        <a:chExt cx="7570243" cy="894080"/>
                      </a:xfrm>
                    </wpg:grpSpPr>
                    <wps:wsp>
                      <wps:cNvPr id="81" name="Trapèze 81"/>
                      <wps:cNvSpPr/>
                      <wps:spPr>
                        <a:xfrm>
                          <a:off x="2760452" y="86264"/>
                          <a:ext cx="1968069" cy="601980"/>
                        </a:xfrm>
                        <a:prstGeom prst="trapezoid">
                          <a:avLst>
                            <a:gd name="adj" fmla="val 97086"/>
                          </a:avLst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2" name="Rectangle 36"/>
                      <wps:cNvSpPr/>
                      <wps:spPr>
                        <a:xfrm rot="10800000">
                          <a:off x="5762445" y="0"/>
                          <a:ext cx="1807798" cy="894080"/>
                        </a:xfrm>
                        <a:custGeom>
                          <a:avLst/>
                          <a:gdLst>
                            <a:gd name="connsiteX0" fmla="*/ 0 w 1485900"/>
                            <a:gd name="connsiteY0" fmla="*/ 0 h 781050"/>
                            <a:gd name="connsiteX1" fmla="*/ 14859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111250 w 1485900"/>
                            <a:gd name="connsiteY1" fmla="*/ 17780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8550 w 1485900"/>
                            <a:gd name="connsiteY1" fmla="*/ 3175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22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6619 h 787669"/>
                            <a:gd name="connsiteX1" fmla="*/ 984250 w 1485900"/>
                            <a:gd name="connsiteY1" fmla="*/ 0 h 787669"/>
                            <a:gd name="connsiteX2" fmla="*/ 1485900 w 1485900"/>
                            <a:gd name="connsiteY2" fmla="*/ 787669 h 787669"/>
                            <a:gd name="connsiteX3" fmla="*/ 0 w 1485900"/>
                            <a:gd name="connsiteY3" fmla="*/ 787669 h 787669"/>
                            <a:gd name="connsiteX4" fmla="*/ 0 w 1485900"/>
                            <a:gd name="connsiteY4" fmla="*/ 6619 h 787669"/>
                            <a:gd name="connsiteX0" fmla="*/ 0 w 1485900"/>
                            <a:gd name="connsiteY0" fmla="*/ 0 h 781050"/>
                            <a:gd name="connsiteX1" fmla="*/ 829246 w 1485900"/>
                            <a:gd name="connsiteY1" fmla="*/ 204166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737045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85900" h="781050">
                              <a:moveTo>
                                <a:pt x="0" y="0"/>
                              </a:moveTo>
                              <a:lnTo>
                                <a:pt x="737045" y="0"/>
                              </a:lnTo>
                              <a:lnTo>
                                <a:pt x="1485900" y="781050"/>
                              </a:lnTo>
                              <a:lnTo>
                                <a:pt x="0" y="781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" name="Rectangle 36"/>
                      <wps:cNvSpPr/>
                      <wps:spPr>
                        <a:xfrm rot="10800000" flipH="1">
                          <a:off x="0" y="8626"/>
                          <a:ext cx="1768415" cy="880745"/>
                        </a:xfrm>
                        <a:custGeom>
                          <a:avLst/>
                          <a:gdLst>
                            <a:gd name="connsiteX0" fmla="*/ 0 w 1485900"/>
                            <a:gd name="connsiteY0" fmla="*/ 0 h 781050"/>
                            <a:gd name="connsiteX1" fmla="*/ 14859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111250 w 1485900"/>
                            <a:gd name="connsiteY1" fmla="*/ 17780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8550 w 1485900"/>
                            <a:gd name="connsiteY1" fmla="*/ 3175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1092200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6619 h 787669"/>
                            <a:gd name="connsiteX1" fmla="*/ 984250 w 1485900"/>
                            <a:gd name="connsiteY1" fmla="*/ 0 h 787669"/>
                            <a:gd name="connsiteX2" fmla="*/ 1485900 w 1485900"/>
                            <a:gd name="connsiteY2" fmla="*/ 787669 h 787669"/>
                            <a:gd name="connsiteX3" fmla="*/ 0 w 1485900"/>
                            <a:gd name="connsiteY3" fmla="*/ 787669 h 787669"/>
                            <a:gd name="connsiteX4" fmla="*/ 0 w 1485900"/>
                            <a:gd name="connsiteY4" fmla="*/ 6619 h 787669"/>
                            <a:gd name="connsiteX0" fmla="*/ 0 w 1485900"/>
                            <a:gd name="connsiteY0" fmla="*/ 0 h 781050"/>
                            <a:gd name="connsiteX1" fmla="*/ 829246 w 1485900"/>
                            <a:gd name="connsiteY1" fmla="*/ 204166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  <a:gd name="connsiteX0" fmla="*/ 0 w 1485900"/>
                            <a:gd name="connsiteY0" fmla="*/ 0 h 781050"/>
                            <a:gd name="connsiteX1" fmla="*/ 737045 w 1485900"/>
                            <a:gd name="connsiteY1" fmla="*/ 0 h 781050"/>
                            <a:gd name="connsiteX2" fmla="*/ 1485900 w 1485900"/>
                            <a:gd name="connsiteY2" fmla="*/ 781050 h 781050"/>
                            <a:gd name="connsiteX3" fmla="*/ 0 w 1485900"/>
                            <a:gd name="connsiteY3" fmla="*/ 781050 h 781050"/>
                            <a:gd name="connsiteX4" fmla="*/ 0 w 1485900"/>
                            <a:gd name="connsiteY4" fmla="*/ 0 h 781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85900" h="781050">
                              <a:moveTo>
                                <a:pt x="0" y="0"/>
                              </a:moveTo>
                              <a:lnTo>
                                <a:pt x="737045" y="0"/>
                              </a:lnTo>
                              <a:lnTo>
                                <a:pt x="1485900" y="781050"/>
                              </a:lnTo>
                              <a:lnTo>
                                <a:pt x="0" y="781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4" name="Parallélogramme 84"/>
                      <wps:cNvSpPr/>
                      <wps:spPr>
                        <a:xfrm rot="10800000" flipH="1">
                          <a:off x="4045788" y="17252"/>
                          <a:ext cx="2565400" cy="802640"/>
                        </a:xfrm>
                        <a:prstGeom prst="parallelogram">
                          <a:avLst>
                            <a:gd name="adj" fmla="val 98807"/>
                          </a:avLst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5" name="Parallélogramme 85"/>
                      <wps:cNvSpPr/>
                      <wps:spPr>
                        <a:xfrm rot="10800000">
                          <a:off x="940279" y="8626"/>
                          <a:ext cx="2531110" cy="807085"/>
                        </a:xfrm>
                        <a:prstGeom prst="parallelogram">
                          <a:avLst>
                            <a:gd name="adj" fmla="val 97423"/>
                          </a:avLst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595D8E9" id="Groupe 80" o:spid="_x0000_s1026" style="position:absolute;margin-left:0;margin-top:-22.5pt;width:599.4pt;height:70.4pt;z-index:-251608065;mso-position-horizontal:left;mso-position-horizontal-relative:page;mso-width-relative:margin" coordsize="75702,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">
              <v:shape id="Trapèze 81" o:spid="_x0000_s1027" style="position:absolute;left:27604;top:862;width:19681;height:6020;visibility:visible;mso-wrap-style:square;v-text-anchor:middle" coordsize="1968069,601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" path="m,601980l584438,r799193,l1968069,601980,,601980xe" fillcolor="#94a088 [3209]" stroked="f" strokeweight="1pt">
                <v:stroke joinstyle="miter"/>
                <v:path arrowok="t" o:connecttype="custom" o:connectlocs="0,601980;584438,0;1383631,0;1968069,601980;0,601980" o:connectangles="0,0,0,0,0"/>
              </v:shape>
              <v:shape id="Rectangle 36" o:spid="_x0000_s1028" style="position:absolute;left:57624;width:18078;height:8940;rotation:180;visibility:visible;mso-wrap-style:square;v-text-anchor:middle" coordsize="148590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" path="m,l737045,r748855,781050l,781050,,xe" fillcolor="#495141 [1609]" stroked="f" strokeweight="1pt">
                <v:stroke joinstyle="miter"/>
                <v:path arrowok="t" o:connecttype="custom" o:connectlocs="0,0;896715,0;1807798,894080;0,894080;0,0" o:connectangles="0,0,0,0,0"/>
              </v:shape>
              <v:shape id="Rectangle 36" o:spid="_x0000_s1029" style="position:absolute;top:86;width:17684;height:8807;rotation:180;flip:x;visibility:visible;mso-wrap-style:square;v-text-anchor:middle" coordsize="148590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" path="m,l737045,r748855,781050l,781050,,xe" fillcolor="#495141 [1609]" stroked="f" strokeweight="1pt">
                <v:stroke joinstyle="miter"/>
                <v:path arrowok="t" o:connecttype="custom" o:connectlocs="0,0;877180,0;1768415,880745;0,880745;0,0" o:connectangles="0,0,0,0,0"/>
              </v:shape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élogramme 84" o:spid="_x0000_s1030" type="#_x0000_t7" style="position:absolute;left:40457;top:172;width:25654;height:8026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" adj="6677" fillcolor="#6e7b62 [2409]" stroked="f" strokeweight="1pt"/>
              <v:shape id="Parallélogramme 85" o:spid="_x0000_s1031" type="#_x0000_t7" style="position:absolute;left:9402;top:86;width:25311;height:807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" adj="6710" fillcolor="#6e7b62 [2409]" stroked="f" strokeweight="1pt"/>
              <w10:wrap anchorx="page"/>
            </v:group>
          </w:pict>
        </mc:Fallback>
      </mc:AlternateContent>
    </w:r>
    <w:r w:rsidR="006C49C4">
      <w:fldChar w:fldCharType="begin"/>
    </w:r>
    <w:r w:rsidR="006C49C4">
      <w:instrText>STYLEREF \* CHARFORMAT "Titre 1"</w:instrText>
    </w:r>
    <w:r w:rsidR="006C49C4">
      <w:fldChar w:fldCharType="separate"/>
    </w:r>
    <w:r w:rsidR="002E277C">
      <w:rPr>
        <w:noProof/>
      </w:rPr>
      <w:t>Analyse</w:t>
    </w:r>
    <w:r w:rsidR="006C49C4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A54356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D6624D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92CF1D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B747C2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344397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14CFBF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B0D32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A5C512A"/>
    <w:lvl w:ilvl="0">
      <w:start w:val="1"/>
      <w:numFmt w:val="bullet"/>
      <w:pStyle w:val="Listepuc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EAE28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4D05C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2858B8"/>
    <w:multiLevelType w:val="hybridMultilevel"/>
    <w:tmpl w:val="567EB724"/>
    <w:lvl w:ilvl="0" w:tplc="10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A94F61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34918C0"/>
    <w:multiLevelType w:val="hybridMultilevel"/>
    <w:tmpl w:val="4BA8D628"/>
    <w:lvl w:ilvl="0" w:tplc="10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E56E36"/>
    <w:multiLevelType w:val="hybridMultilevel"/>
    <w:tmpl w:val="A7447754"/>
    <w:lvl w:ilvl="0" w:tplc="5B5C35A0">
      <w:start w:val="1"/>
      <w:numFmt w:val="decimal"/>
      <w:pStyle w:val="ListeNumrote"/>
      <w:lvlText w:val="%1."/>
      <w:lvlJc w:val="left"/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4CF60BD"/>
    <w:multiLevelType w:val="hybridMultilevel"/>
    <w:tmpl w:val="90848084"/>
    <w:lvl w:ilvl="0" w:tplc="EE225028">
      <w:start w:val="1"/>
      <w:numFmt w:val="decimal"/>
      <w:lvlText w:val="%1."/>
      <w:lvlJc w:val="left"/>
      <w:pPr>
        <w:ind w:left="94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660" w:hanging="360"/>
      </w:pPr>
    </w:lvl>
    <w:lvl w:ilvl="2" w:tplc="100C001B" w:tentative="1">
      <w:start w:val="1"/>
      <w:numFmt w:val="lowerRoman"/>
      <w:lvlText w:val="%3."/>
      <w:lvlJc w:val="right"/>
      <w:pPr>
        <w:ind w:left="2380" w:hanging="180"/>
      </w:pPr>
    </w:lvl>
    <w:lvl w:ilvl="3" w:tplc="100C000F" w:tentative="1">
      <w:start w:val="1"/>
      <w:numFmt w:val="decimal"/>
      <w:lvlText w:val="%4."/>
      <w:lvlJc w:val="left"/>
      <w:pPr>
        <w:ind w:left="3100" w:hanging="360"/>
      </w:pPr>
    </w:lvl>
    <w:lvl w:ilvl="4" w:tplc="100C0019" w:tentative="1">
      <w:start w:val="1"/>
      <w:numFmt w:val="lowerLetter"/>
      <w:lvlText w:val="%5."/>
      <w:lvlJc w:val="left"/>
      <w:pPr>
        <w:ind w:left="3820" w:hanging="360"/>
      </w:pPr>
    </w:lvl>
    <w:lvl w:ilvl="5" w:tplc="100C001B" w:tentative="1">
      <w:start w:val="1"/>
      <w:numFmt w:val="lowerRoman"/>
      <w:lvlText w:val="%6."/>
      <w:lvlJc w:val="right"/>
      <w:pPr>
        <w:ind w:left="4540" w:hanging="180"/>
      </w:pPr>
    </w:lvl>
    <w:lvl w:ilvl="6" w:tplc="100C000F" w:tentative="1">
      <w:start w:val="1"/>
      <w:numFmt w:val="decimal"/>
      <w:lvlText w:val="%7."/>
      <w:lvlJc w:val="left"/>
      <w:pPr>
        <w:ind w:left="5260" w:hanging="360"/>
      </w:pPr>
    </w:lvl>
    <w:lvl w:ilvl="7" w:tplc="100C0019" w:tentative="1">
      <w:start w:val="1"/>
      <w:numFmt w:val="lowerLetter"/>
      <w:lvlText w:val="%8."/>
      <w:lvlJc w:val="left"/>
      <w:pPr>
        <w:ind w:left="5980" w:hanging="360"/>
      </w:pPr>
    </w:lvl>
    <w:lvl w:ilvl="8" w:tplc="100C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5" w15:restartNumberingAfterBreak="0">
    <w:nsid w:val="25D22492"/>
    <w:multiLevelType w:val="hybridMultilevel"/>
    <w:tmpl w:val="4CA4B640"/>
    <w:lvl w:ilvl="0" w:tplc="79ECBA00">
      <w:start w:val="1"/>
      <w:numFmt w:val="bullet"/>
      <w:lvlText w:val=""/>
      <w:lvlJc w:val="right"/>
      <w:pPr>
        <w:ind w:left="777" w:hanging="360"/>
      </w:pPr>
      <w:rPr>
        <w:rFonts w:ascii="Symbol" w:hAnsi="Symbol" w:hint="default"/>
        <w:color w:val="auto"/>
      </w:rPr>
    </w:lvl>
    <w:lvl w:ilvl="1" w:tplc="100C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6" w15:restartNumberingAfterBreak="0">
    <w:nsid w:val="29F1422E"/>
    <w:multiLevelType w:val="hybridMultilevel"/>
    <w:tmpl w:val="5D7261FE"/>
    <w:lvl w:ilvl="0" w:tplc="B49676C8">
      <w:start w:val="1"/>
      <w:numFmt w:val="bullet"/>
      <w:pStyle w:val="ListePuce3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17" w15:restartNumberingAfterBreak="0">
    <w:nsid w:val="37284A52"/>
    <w:multiLevelType w:val="hybridMultilevel"/>
    <w:tmpl w:val="F91EB1C2"/>
    <w:lvl w:ilvl="0" w:tplc="4C76DB26">
      <w:start w:val="1"/>
      <w:numFmt w:val="bullet"/>
      <w:lvlText w:val="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  <w:b w:val="0"/>
        <w:i w:val="0"/>
        <w:color w:val="auto"/>
        <w:sz w:val="20"/>
        <w:szCs w:val="24"/>
      </w:rPr>
    </w:lvl>
    <w:lvl w:ilvl="1" w:tplc="F6FE2E8C">
      <w:start w:val="1"/>
      <w:numFmt w:val="bullet"/>
      <w:lvlText w:val=""/>
      <w:lvlJc w:val="left"/>
      <w:pPr>
        <w:tabs>
          <w:tab w:val="num" w:pos="9716"/>
        </w:tabs>
        <w:ind w:left="9716" w:hanging="360"/>
      </w:pPr>
      <w:rPr>
        <w:rFonts w:ascii="Wingdings" w:hAnsi="Wingdings" w:hint="default"/>
      </w:rPr>
    </w:lvl>
    <w:lvl w:ilvl="2" w:tplc="040C0005">
      <w:start w:val="1"/>
      <w:numFmt w:val="bullet"/>
      <w:lvlText w:val=""/>
      <w:lvlJc w:val="left"/>
      <w:pPr>
        <w:tabs>
          <w:tab w:val="num" w:pos="10681"/>
        </w:tabs>
        <w:ind w:left="1068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11401"/>
        </w:tabs>
        <w:ind w:left="1140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12121"/>
        </w:tabs>
        <w:ind w:left="1212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12841"/>
        </w:tabs>
        <w:ind w:left="1284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13561"/>
        </w:tabs>
        <w:ind w:left="1356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14281"/>
        </w:tabs>
        <w:ind w:left="1428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15001"/>
        </w:tabs>
        <w:ind w:left="15001" w:hanging="360"/>
      </w:pPr>
      <w:rPr>
        <w:rFonts w:ascii="Wingdings" w:hAnsi="Wingdings" w:hint="default"/>
      </w:rPr>
    </w:lvl>
  </w:abstractNum>
  <w:abstractNum w:abstractNumId="18" w15:restartNumberingAfterBreak="0">
    <w:nsid w:val="493947AE"/>
    <w:multiLevelType w:val="hybridMultilevel"/>
    <w:tmpl w:val="5284F2F0"/>
    <w:lvl w:ilvl="0" w:tplc="589CB594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743D01"/>
    <w:multiLevelType w:val="multilevel"/>
    <w:tmpl w:val="7B76CCDE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53D9744F"/>
    <w:multiLevelType w:val="hybridMultilevel"/>
    <w:tmpl w:val="2300319A"/>
    <w:lvl w:ilvl="0" w:tplc="4B0C7E26">
      <w:start w:val="1"/>
      <w:numFmt w:val="bullet"/>
      <w:pStyle w:val="Listepuce2"/>
      <w:lvlText w:val=""/>
      <w:lvlJc w:val="left"/>
      <w:pPr>
        <w:ind w:left="53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9C57AA"/>
    <w:multiLevelType w:val="hybridMultilevel"/>
    <w:tmpl w:val="9F305E9A"/>
    <w:lvl w:ilvl="0" w:tplc="10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C851ED"/>
    <w:multiLevelType w:val="hybridMultilevel"/>
    <w:tmpl w:val="7658960C"/>
    <w:lvl w:ilvl="0" w:tplc="C72208F4">
      <w:start w:val="1"/>
      <w:numFmt w:val="bullet"/>
      <w:pStyle w:val="ListePuce1"/>
      <w:lvlText w:val="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4D03CF"/>
    <w:multiLevelType w:val="hybridMultilevel"/>
    <w:tmpl w:val="98EE6604"/>
    <w:lvl w:ilvl="0" w:tplc="14FEB1BA">
      <w:start w:val="1"/>
      <w:numFmt w:val="upperRoman"/>
      <w:lvlText w:val="%1."/>
      <w:lvlJc w:val="righ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4A61A2"/>
    <w:multiLevelType w:val="hybridMultilevel"/>
    <w:tmpl w:val="A4BEADD8"/>
    <w:lvl w:ilvl="0" w:tplc="FDF0AE22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A948DC"/>
    <w:multiLevelType w:val="hybridMultilevel"/>
    <w:tmpl w:val="1310A1FE"/>
    <w:lvl w:ilvl="0" w:tplc="9A52E5C8">
      <w:start w:val="1"/>
      <w:numFmt w:val="lowerLetter"/>
      <w:lvlText w:val="%1)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F47BB7"/>
    <w:multiLevelType w:val="hybridMultilevel"/>
    <w:tmpl w:val="C2D26A82"/>
    <w:lvl w:ilvl="0" w:tplc="10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50420">
    <w:abstractNumId w:val="8"/>
  </w:num>
  <w:num w:numId="2" w16cid:durableId="1561591927">
    <w:abstractNumId w:val="3"/>
  </w:num>
  <w:num w:numId="3" w16cid:durableId="517502772">
    <w:abstractNumId w:val="2"/>
  </w:num>
  <w:num w:numId="4" w16cid:durableId="551229456">
    <w:abstractNumId w:val="1"/>
  </w:num>
  <w:num w:numId="5" w16cid:durableId="291599660">
    <w:abstractNumId w:val="0"/>
  </w:num>
  <w:num w:numId="6" w16cid:durableId="1779449165">
    <w:abstractNumId w:val="9"/>
  </w:num>
  <w:num w:numId="7" w16cid:durableId="1403747360">
    <w:abstractNumId w:val="7"/>
  </w:num>
  <w:num w:numId="8" w16cid:durableId="1521233706">
    <w:abstractNumId w:val="6"/>
  </w:num>
  <w:num w:numId="9" w16cid:durableId="525292955">
    <w:abstractNumId w:val="5"/>
  </w:num>
  <w:num w:numId="10" w16cid:durableId="1592229259">
    <w:abstractNumId w:val="4"/>
  </w:num>
  <w:num w:numId="11" w16cid:durableId="368144632">
    <w:abstractNumId w:val="25"/>
  </w:num>
  <w:num w:numId="12" w16cid:durableId="1414355649">
    <w:abstractNumId w:val="25"/>
    <w:lvlOverride w:ilvl="0">
      <w:startOverride w:val="1"/>
    </w:lvlOverride>
  </w:num>
  <w:num w:numId="13" w16cid:durableId="1202287635">
    <w:abstractNumId w:val="24"/>
  </w:num>
  <w:num w:numId="14" w16cid:durableId="389615948">
    <w:abstractNumId w:val="18"/>
  </w:num>
  <w:num w:numId="15" w16cid:durableId="1956401330">
    <w:abstractNumId w:val="14"/>
  </w:num>
  <w:num w:numId="16" w16cid:durableId="1192843632">
    <w:abstractNumId w:val="11"/>
  </w:num>
  <w:num w:numId="17" w16cid:durableId="27725384">
    <w:abstractNumId w:val="19"/>
  </w:num>
  <w:num w:numId="18" w16cid:durableId="1576742659">
    <w:abstractNumId w:val="20"/>
  </w:num>
  <w:num w:numId="19" w16cid:durableId="955520773">
    <w:abstractNumId w:val="12"/>
  </w:num>
  <w:num w:numId="20" w16cid:durableId="1955865628">
    <w:abstractNumId w:val="21"/>
  </w:num>
  <w:num w:numId="21" w16cid:durableId="1350907122">
    <w:abstractNumId w:val="17"/>
  </w:num>
  <w:num w:numId="22" w16cid:durableId="1623996041">
    <w:abstractNumId w:val="13"/>
  </w:num>
  <w:num w:numId="23" w16cid:durableId="379136961">
    <w:abstractNumId w:val="23"/>
  </w:num>
  <w:num w:numId="24" w16cid:durableId="971440337">
    <w:abstractNumId w:val="26"/>
  </w:num>
  <w:num w:numId="25" w16cid:durableId="1489663930">
    <w:abstractNumId w:val="10"/>
  </w:num>
  <w:num w:numId="26" w16cid:durableId="177356465">
    <w:abstractNumId w:val="22"/>
  </w:num>
  <w:num w:numId="27" w16cid:durableId="734931249">
    <w:abstractNumId w:val="16"/>
  </w:num>
  <w:num w:numId="28" w16cid:durableId="776368555">
    <w:abstractNumId w:val="15"/>
  </w:num>
  <w:num w:numId="29" w16cid:durableId="205404015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displayBackgroundShape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B09"/>
    <w:rsid w:val="00000421"/>
    <w:rsid w:val="0000086C"/>
    <w:rsid w:val="0000368E"/>
    <w:rsid w:val="00021595"/>
    <w:rsid w:val="00025046"/>
    <w:rsid w:val="00040689"/>
    <w:rsid w:val="000435FC"/>
    <w:rsid w:val="000502CA"/>
    <w:rsid w:val="0007055A"/>
    <w:rsid w:val="0008328C"/>
    <w:rsid w:val="00083A76"/>
    <w:rsid w:val="00084B09"/>
    <w:rsid w:val="000936AB"/>
    <w:rsid w:val="0009417D"/>
    <w:rsid w:val="000978EB"/>
    <w:rsid w:val="000A2377"/>
    <w:rsid w:val="000B08EF"/>
    <w:rsid w:val="000B423D"/>
    <w:rsid w:val="000D0553"/>
    <w:rsid w:val="000D1B00"/>
    <w:rsid w:val="000D2838"/>
    <w:rsid w:val="000D73F3"/>
    <w:rsid w:val="000E4B61"/>
    <w:rsid w:val="000F4A90"/>
    <w:rsid w:val="000F59F6"/>
    <w:rsid w:val="00103110"/>
    <w:rsid w:val="0010439D"/>
    <w:rsid w:val="00104C4D"/>
    <w:rsid w:val="0011049F"/>
    <w:rsid w:val="00123D6C"/>
    <w:rsid w:val="0012440F"/>
    <w:rsid w:val="00126F83"/>
    <w:rsid w:val="00127DD7"/>
    <w:rsid w:val="0013077B"/>
    <w:rsid w:val="001329DE"/>
    <w:rsid w:val="00136B5A"/>
    <w:rsid w:val="001507B8"/>
    <w:rsid w:val="00155907"/>
    <w:rsid w:val="00163156"/>
    <w:rsid w:val="00165BC7"/>
    <w:rsid w:val="00166CC8"/>
    <w:rsid w:val="001675F8"/>
    <w:rsid w:val="00181890"/>
    <w:rsid w:val="00194D4B"/>
    <w:rsid w:val="001A0CBC"/>
    <w:rsid w:val="001B4CD8"/>
    <w:rsid w:val="001B74AA"/>
    <w:rsid w:val="001B7F95"/>
    <w:rsid w:val="001C1B4F"/>
    <w:rsid w:val="001C283F"/>
    <w:rsid w:val="001C7D79"/>
    <w:rsid w:val="001E0EC3"/>
    <w:rsid w:val="001F6A13"/>
    <w:rsid w:val="002160CF"/>
    <w:rsid w:val="00234649"/>
    <w:rsid w:val="002364E1"/>
    <w:rsid w:val="002433DB"/>
    <w:rsid w:val="002467F2"/>
    <w:rsid w:val="00252A74"/>
    <w:rsid w:val="002540B0"/>
    <w:rsid w:val="002600E0"/>
    <w:rsid w:val="002629C7"/>
    <w:rsid w:val="00262D64"/>
    <w:rsid w:val="0027087A"/>
    <w:rsid w:val="00286671"/>
    <w:rsid w:val="00293988"/>
    <w:rsid w:val="002A12B4"/>
    <w:rsid w:val="002A2412"/>
    <w:rsid w:val="002A4F1A"/>
    <w:rsid w:val="002B7C53"/>
    <w:rsid w:val="002E277C"/>
    <w:rsid w:val="002E5ACB"/>
    <w:rsid w:val="003058FF"/>
    <w:rsid w:val="00306D6B"/>
    <w:rsid w:val="0031356C"/>
    <w:rsid w:val="00314AEF"/>
    <w:rsid w:val="00321407"/>
    <w:rsid w:val="00323F24"/>
    <w:rsid w:val="00330D4F"/>
    <w:rsid w:val="0033610E"/>
    <w:rsid w:val="00337495"/>
    <w:rsid w:val="003379D0"/>
    <w:rsid w:val="00351080"/>
    <w:rsid w:val="00370A28"/>
    <w:rsid w:val="00370D1E"/>
    <w:rsid w:val="003751F0"/>
    <w:rsid w:val="0038028B"/>
    <w:rsid w:val="003812B1"/>
    <w:rsid w:val="00382374"/>
    <w:rsid w:val="00386025"/>
    <w:rsid w:val="00386241"/>
    <w:rsid w:val="003863A2"/>
    <w:rsid w:val="003A1FF1"/>
    <w:rsid w:val="003A26D8"/>
    <w:rsid w:val="003A4E2B"/>
    <w:rsid w:val="003A6AE3"/>
    <w:rsid w:val="003B4F4B"/>
    <w:rsid w:val="003D3C3B"/>
    <w:rsid w:val="003D4CAC"/>
    <w:rsid w:val="003D4DBD"/>
    <w:rsid w:val="003E4461"/>
    <w:rsid w:val="003E55FA"/>
    <w:rsid w:val="003E68B3"/>
    <w:rsid w:val="003F0A5B"/>
    <w:rsid w:val="003F0DD7"/>
    <w:rsid w:val="0040121F"/>
    <w:rsid w:val="00402678"/>
    <w:rsid w:val="004132AB"/>
    <w:rsid w:val="00415A39"/>
    <w:rsid w:val="00416C2B"/>
    <w:rsid w:val="00421362"/>
    <w:rsid w:val="004302DF"/>
    <w:rsid w:val="0043570C"/>
    <w:rsid w:val="004462D7"/>
    <w:rsid w:val="00447144"/>
    <w:rsid w:val="00450A16"/>
    <w:rsid w:val="00463EC4"/>
    <w:rsid w:val="00467E65"/>
    <w:rsid w:val="00471460"/>
    <w:rsid w:val="00472F56"/>
    <w:rsid w:val="00473B3E"/>
    <w:rsid w:val="00475A83"/>
    <w:rsid w:val="004764D1"/>
    <w:rsid w:val="00482472"/>
    <w:rsid w:val="00485AB9"/>
    <w:rsid w:val="00496AE2"/>
    <w:rsid w:val="00497032"/>
    <w:rsid w:val="004A2846"/>
    <w:rsid w:val="004B5931"/>
    <w:rsid w:val="004B6BE0"/>
    <w:rsid w:val="004C4234"/>
    <w:rsid w:val="004C74F7"/>
    <w:rsid w:val="004D1575"/>
    <w:rsid w:val="004D5373"/>
    <w:rsid w:val="004D6642"/>
    <w:rsid w:val="004E7869"/>
    <w:rsid w:val="004F3359"/>
    <w:rsid w:val="004F7B36"/>
    <w:rsid w:val="00503CE3"/>
    <w:rsid w:val="00505210"/>
    <w:rsid w:val="00507695"/>
    <w:rsid w:val="005077E6"/>
    <w:rsid w:val="00525BAA"/>
    <w:rsid w:val="00531F2F"/>
    <w:rsid w:val="0053394A"/>
    <w:rsid w:val="00542EC1"/>
    <w:rsid w:val="005447B5"/>
    <w:rsid w:val="00566B13"/>
    <w:rsid w:val="00575975"/>
    <w:rsid w:val="00581C8F"/>
    <w:rsid w:val="00586838"/>
    <w:rsid w:val="00594E52"/>
    <w:rsid w:val="00596A28"/>
    <w:rsid w:val="005C0462"/>
    <w:rsid w:val="005C429D"/>
    <w:rsid w:val="005C71D0"/>
    <w:rsid w:val="005D7EE4"/>
    <w:rsid w:val="005F2EC8"/>
    <w:rsid w:val="005F3A16"/>
    <w:rsid w:val="005F638E"/>
    <w:rsid w:val="005F7C49"/>
    <w:rsid w:val="0060044E"/>
    <w:rsid w:val="006011ED"/>
    <w:rsid w:val="00606938"/>
    <w:rsid w:val="006105B4"/>
    <w:rsid w:val="00613BFC"/>
    <w:rsid w:val="006200AD"/>
    <w:rsid w:val="00623E9E"/>
    <w:rsid w:val="00627291"/>
    <w:rsid w:val="00650B28"/>
    <w:rsid w:val="00657ECB"/>
    <w:rsid w:val="00660B19"/>
    <w:rsid w:val="00663E78"/>
    <w:rsid w:val="00667DF0"/>
    <w:rsid w:val="00677D67"/>
    <w:rsid w:val="00682C33"/>
    <w:rsid w:val="00687441"/>
    <w:rsid w:val="006971F9"/>
    <w:rsid w:val="006B0C59"/>
    <w:rsid w:val="006C11D5"/>
    <w:rsid w:val="006C49C4"/>
    <w:rsid w:val="006D0039"/>
    <w:rsid w:val="006D7D96"/>
    <w:rsid w:val="006F02AB"/>
    <w:rsid w:val="006F1B00"/>
    <w:rsid w:val="006F1D6B"/>
    <w:rsid w:val="006F2B8B"/>
    <w:rsid w:val="007049FE"/>
    <w:rsid w:val="007078E8"/>
    <w:rsid w:val="00710FAA"/>
    <w:rsid w:val="00712A7C"/>
    <w:rsid w:val="007163B5"/>
    <w:rsid w:val="00720F16"/>
    <w:rsid w:val="007344D5"/>
    <w:rsid w:val="00745B31"/>
    <w:rsid w:val="007468EF"/>
    <w:rsid w:val="00747B77"/>
    <w:rsid w:val="0075161F"/>
    <w:rsid w:val="0076553C"/>
    <w:rsid w:val="007700B8"/>
    <w:rsid w:val="00770AD4"/>
    <w:rsid w:val="00772C4C"/>
    <w:rsid w:val="007857CA"/>
    <w:rsid w:val="0079334E"/>
    <w:rsid w:val="007A08D4"/>
    <w:rsid w:val="007A3932"/>
    <w:rsid w:val="007B01CB"/>
    <w:rsid w:val="007B0589"/>
    <w:rsid w:val="007B426F"/>
    <w:rsid w:val="007B4DD1"/>
    <w:rsid w:val="007B6039"/>
    <w:rsid w:val="007B7B30"/>
    <w:rsid w:val="007C4789"/>
    <w:rsid w:val="007C4D0D"/>
    <w:rsid w:val="007C6BC3"/>
    <w:rsid w:val="007D4618"/>
    <w:rsid w:val="007E32D4"/>
    <w:rsid w:val="007E3F7C"/>
    <w:rsid w:val="007E4588"/>
    <w:rsid w:val="007E6B7A"/>
    <w:rsid w:val="007F1BAB"/>
    <w:rsid w:val="007F22A0"/>
    <w:rsid w:val="00801195"/>
    <w:rsid w:val="00803BAF"/>
    <w:rsid w:val="0080670F"/>
    <w:rsid w:val="0080738A"/>
    <w:rsid w:val="008102AE"/>
    <w:rsid w:val="008140A6"/>
    <w:rsid w:val="008223C7"/>
    <w:rsid w:val="00824EB6"/>
    <w:rsid w:val="00826875"/>
    <w:rsid w:val="00827F8A"/>
    <w:rsid w:val="00835B24"/>
    <w:rsid w:val="00837799"/>
    <w:rsid w:val="00842079"/>
    <w:rsid w:val="00844A9A"/>
    <w:rsid w:val="0084778B"/>
    <w:rsid w:val="008525C8"/>
    <w:rsid w:val="00854D67"/>
    <w:rsid w:val="008551A6"/>
    <w:rsid w:val="00856D2F"/>
    <w:rsid w:val="008579F2"/>
    <w:rsid w:val="008712CB"/>
    <w:rsid w:val="0087630C"/>
    <w:rsid w:val="008806ED"/>
    <w:rsid w:val="0088140E"/>
    <w:rsid w:val="0089101A"/>
    <w:rsid w:val="008A5095"/>
    <w:rsid w:val="008B0284"/>
    <w:rsid w:val="008B5FEF"/>
    <w:rsid w:val="008C7D21"/>
    <w:rsid w:val="008E445E"/>
    <w:rsid w:val="008E46B2"/>
    <w:rsid w:val="008E4BC8"/>
    <w:rsid w:val="008E5667"/>
    <w:rsid w:val="008F21D5"/>
    <w:rsid w:val="008F530D"/>
    <w:rsid w:val="009058B1"/>
    <w:rsid w:val="0091016C"/>
    <w:rsid w:val="00912027"/>
    <w:rsid w:val="00931266"/>
    <w:rsid w:val="00936E66"/>
    <w:rsid w:val="0093791C"/>
    <w:rsid w:val="009436EE"/>
    <w:rsid w:val="009446CB"/>
    <w:rsid w:val="00945A8C"/>
    <w:rsid w:val="00951FDE"/>
    <w:rsid w:val="009534E3"/>
    <w:rsid w:val="0096099D"/>
    <w:rsid w:val="00962EB3"/>
    <w:rsid w:val="0097540A"/>
    <w:rsid w:val="009807BF"/>
    <w:rsid w:val="009902B7"/>
    <w:rsid w:val="00992516"/>
    <w:rsid w:val="00993E53"/>
    <w:rsid w:val="009A06B7"/>
    <w:rsid w:val="009A50E7"/>
    <w:rsid w:val="009A7227"/>
    <w:rsid w:val="009B3E7B"/>
    <w:rsid w:val="009B66E7"/>
    <w:rsid w:val="009C21A2"/>
    <w:rsid w:val="009C5A4E"/>
    <w:rsid w:val="009D0010"/>
    <w:rsid w:val="009D21B2"/>
    <w:rsid w:val="009E5C74"/>
    <w:rsid w:val="00A03ED9"/>
    <w:rsid w:val="00A0417D"/>
    <w:rsid w:val="00A158C0"/>
    <w:rsid w:val="00A1795D"/>
    <w:rsid w:val="00A21E14"/>
    <w:rsid w:val="00A3153A"/>
    <w:rsid w:val="00A32121"/>
    <w:rsid w:val="00A42605"/>
    <w:rsid w:val="00A45E5E"/>
    <w:rsid w:val="00A52261"/>
    <w:rsid w:val="00A83B56"/>
    <w:rsid w:val="00A91042"/>
    <w:rsid w:val="00AA0373"/>
    <w:rsid w:val="00AA522B"/>
    <w:rsid w:val="00AA5A47"/>
    <w:rsid w:val="00AB5737"/>
    <w:rsid w:val="00AB6F4B"/>
    <w:rsid w:val="00AC4B3E"/>
    <w:rsid w:val="00AE08BC"/>
    <w:rsid w:val="00AE7A73"/>
    <w:rsid w:val="00AF09A0"/>
    <w:rsid w:val="00B04305"/>
    <w:rsid w:val="00B24C0D"/>
    <w:rsid w:val="00B25CF5"/>
    <w:rsid w:val="00B270ED"/>
    <w:rsid w:val="00B3691E"/>
    <w:rsid w:val="00B40B82"/>
    <w:rsid w:val="00B41E50"/>
    <w:rsid w:val="00B51263"/>
    <w:rsid w:val="00B5421B"/>
    <w:rsid w:val="00B633C5"/>
    <w:rsid w:val="00B65B08"/>
    <w:rsid w:val="00B70C70"/>
    <w:rsid w:val="00B73E2F"/>
    <w:rsid w:val="00B758B3"/>
    <w:rsid w:val="00B844C4"/>
    <w:rsid w:val="00B85708"/>
    <w:rsid w:val="00B90F69"/>
    <w:rsid w:val="00B93BB3"/>
    <w:rsid w:val="00B95C75"/>
    <w:rsid w:val="00B969A2"/>
    <w:rsid w:val="00BB034C"/>
    <w:rsid w:val="00BB4E2B"/>
    <w:rsid w:val="00BB6A9A"/>
    <w:rsid w:val="00BB6F1D"/>
    <w:rsid w:val="00BC0064"/>
    <w:rsid w:val="00BD5A93"/>
    <w:rsid w:val="00BE1602"/>
    <w:rsid w:val="00BE27D6"/>
    <w:rsid w:val="00BE6D34"/>
    <w:rsid w:val="00BF2C2D"/>
    <w:rsid w:val="00BF46F9"/>
    <w:rsid w:val="00BF7EE3"/>
    <w:rsid w:val="00C102EB"/>
    <w:rsid w:val="00C17979"/>
    <w:rsid w:val="00C21A75"/>
    <w:rsid w:val="00C26BDB"/>
    <w:rsid w:val="00C27CDB"/>
    <w:rsid w:val="00C51485"/>
    <w:rsid w:val="00C534C8"/>
    <w:rsid w:val="00C55ED6"/>
    <w:rsid w:val="00C57978"/>
    <w:rsid w:val="00C6060B"/>
    <w:rsid w:val="00C61F3D"/>
    <w:rsid w:val="00C7030D"/>
    <w:rsid w:val="00C73887"/>
    <w:rsid w:val="00C74CE6"/>
    <w:rsid w:val="00C913F7"/>
    <w:rsid w:val="00CB3159"/>
    <w:rsid w:val="00CC2342"/>
    <w:rsid w:val="00CC5FB3"/>
    <w:rsid w:val="00CE4F08"/>
    <w:rsid w:val="00CE78F2"/>
    <w:rsid w:val="00CE7C6B"/>
    <w:rsid w:val="00CF247E"/>
    <w:rsid w:val="00CF454A"/>
    <w:rsid w:val="00CF6293"/>
    <w:rsid w:val="00CF7BE1"/>
    <w:rsid w:val="00CF7FAD"/>
    <w:rsid w:val="00D01F96"/>
    <w:rsid w:val="00D174A3"/>
    <w:rsid w:val="00D222DD"/>
    <w:rsid w:val="00D2290D"/>
    <w:rsid w:val="00D25E32"/>
    <w:rsid w:val="00D2606A"/>
    <w:rsid w:val="00D26F22"/>
    <w:rsid w:val="00D33A6A"/>
    <w:rsid w:val="00D71826"/>
    <w:rsid w:val="00D74E3E"/>
    <w:rsid w:val="00D81DBA"/>
    <w:rsid w:val="00D81E66"/>
    <w:rsid w:val="00DA1073"/>
    <w:rsid w:val="00DA697A"/>
    <w:rsid w:val="00DB04A3"/>
    <w:rsid w:val="00DB7175"/>
    <w:rsid w:val="00DC204C"/>
    <w:rsid w:val="00DC5337"/>
    <w:rsid w:val="00DC5390"/>
    <w:rsid w:val="00DD2E22"/>
    <w:rsid w:val="00DD4AA3"/>
    <w:rsid w:val="00DD7EAD"/>
    <w:rsid w:val="00DF0E84"/>
    <w:rsid w:val="00DF2472"/>
    <w:rsid w:val="00DF262B"/>
    <w:rsid w:val="00DF3BE3"/>
    <w:rsid w:val="00DF4134"/>
    <w:rsid w:val="00DF52E8"/>
    <w:rsid w:val="00E01143"/>
    <w:rsid w:val="00E136A3"/>
    <w:rsid w:val="00E13D2B"/>
    <w:rsid w:val="00E22260"/>
    <w:rsid w:val="00E2313E"/>
    <w:rsid w:val="00E240AB"/>
    <w:rsid w:val="00E34486"/>
    <w:rsid w:val="00E430E0"/>
    <w:rsid w:val="00E57120"/>
    <w:rsid w:val="00E67AAE"/>
    <w:rsid w:val="00E70F29"/>
    <w:rsid w:val="00E72B16"/>
    <w:rsid w:val="00E812AE"/>
    <w:rsid w:val="00E90528"/>
    <w:rsid w:val="00E93E9B"/>
    <w:rsid w:val="00E95698"/>
    <w:rsid w:val="00EA2296"/>
    <w:rsid w:val="00EA4987"/>
    <w:rsid w:val="00EA580C"/>
    <w:rsid w:val="00EA5BE9"/>
    <w:rsid w:val="00EA5F69"/>
    <w:rsid w:val="00EB7D85"/>
    <w:rsid w:val="00EC5C72"/>
    <w:rsid w:val="00ED06D6"/>
    <w:rsid w:val="00ED2A55"/>
    <w:rsid w:val="00ED546D"/>
    <w:rsid w:val="00EE75DA"/>
    <w:rsid w:val="00EF6275"/>
    <w:rsid w:val="00EF6AA6"/>
    <w:rsid w:val="00F0050F"/>
    <w:rsid w:val="00F00545"/>
    <w:rsid w:val="00F1190F"/>
    <w:rsid w:val="00F161C6"/>
    <w:rsid w:val="00F21EAC"/>
    <w:rsid w:val="00F2210B"/>
    <w:rsid w:val="00F26297"/>
    <w:rsid w:val="00F35617"/>
    <w:rsid w:val="00F36A92"/>
    <w:rsid w:val="00F37B19"/>
    <w:rsid w:val="00F540E1"/>
    <w:rsid w:val="00F64165"/>
    <w:rsid w:val="00F6580C"/>
    <w:rsid w:val="00F7071B"/>
    <w:rsid w:val="00F80220"/>
    <w:rsid w:val="00F824FA"/>
    <w:rsid w:val="00F86A33"/>
    <w:rsid w:val="00F86F26"/>
    <w:rsid w:val="00F939A3"/>
    <w:rsid w:val="00F97DB1"/>
    <w:rsid w:val="00FA176B"/>
    <w:rsid w:val="00FA7BC4"/>
    <w:rsid w:val="00FC0A02"/>
    <w:rsid w:val="00FC10EF"/>
    <w:rsid w:val="00FC16EB"/>
    <w:rsid w:val="00FC5E6E"/>
    <w:rsid w:val="00FD6514"/>
    <w:rsid w:val="00FF7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C5C120"/>
  <w15:docId w15:val="{4E131282-F1D2-472A-A113-04BCE6B63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B3E7B"/>
  </w:style>
  <w:style w:type="paragraph" w:styleId="Titre1">
    <w:name w:val="heading 1"/>
    <w:basedOn w:val="Normal"/>
    <w:next w:val="PJustifi"/>
    <w:link w:val="Titre1Car"/>
    <w:uiPriority w:val="9"/>
    <w:qFormat/>
    <w:rsid w:val="00ED2A55"/>
    <w:pPr>
      <w:pageBreakBefore/>
      <w:numPr>
        <w:numId w:val="17"/>
      </w:numPr>
      <w:pBdr>
        <w:bottom w:val="single" w:sz="18" w:space="1" w:color="94A088" w:themeColor="accent6"/>
      </w:pBdr>
      <w:spacing w:before="100" w:beforeAutospacing="1" w:after="120"/>
      <w:ind w:left="431" w:hanging="431"/>
      <w:outlineLvl w:val="0"/>
    </w:pPr>
    <w:rPr>
      <w:rFonts w:ascii="Futura" w:eastAsiaTheme="majorEastAsia" w:hAnsi="Futura" w:cstheme="majorBidi"/>
      <w:b/>
      <w:color w:val="4A5242" w:themeColor="accent6" w:themeShade="80"/>
      <w:sz w:val="32"/>
      <w:szCs w:val="32"/>
    </w:rPr>
  </w:style>
  <w:style w:type="paragraph" w:styleId="Titre2">
    <w:name w:val="heading 2"/>
    <w:basedOn w:val="TM2"/>
    <w:next w:val="PJustifi"/>
    <w:link w:val="Titre2Car"/>
    <w:uiPriority w:val="9"/>
    <w:unhideWhenUsed/>
    <w:qFormat/>
    <w:rsid w:val="008A5095"/>
    <w:pPr>
      <w:keepNext/>
      <w:keepLines/>
      <w:numPr>
        <w:ilvl w:val="1"/>
        <w:numId w:val="17"/>
      </w:numPr>
      <w:spacing w:before="100" w:beforeAutospacing="1"/>
      <w:ind w:left="578" w:hanging="578"/>
      <w:outlineLvl w:val="1"/>
    </w:pPr>
    <w:rPr>
      <w:rFonts w:eastAsiaTheme="majorEastAsia" w:cstheme="majorBidi"/>
      <w:sz w:val="26"/>
      <w:szCs w:val="26"/>
    </w:rPr>
  </w:style>
  <w:style w:type="paragraph" w:styleId="Titre3">
    <w:name w:val="heading 3"/>
    <w:basedOn w:val="Normal"/>
    <w:next w:val="PJustifi"/>
    <w:link w:val="Titre3Car"/>
    <w:uiPriority w:val="9"/>
    <w:unhideWhenUsed/>
    <w:qFormat/>
    <w:rsid w:val="008A5095"/>
    <w:pPr>
      <w:keepNext/>
      <w:keepLines/>
      <w:numPr>
        <w:ilvl w:val="2"/>
        <w:numId w:val="17"/>
      </w:numPr>
      <w:spacing w:before="100" w:beforeAutospacing="1" w:after="120"/>
      <w:outlineLvl w:val="2"/>
    </w:pPr>
    <w:rPr>
      <w:rFonts w:ascii="Futura" w:eastAsiaTheme="majorEastAsia" w:hAnsi="Futura" w:cstheme="majorBidi"/>
      <w:b/>
      <w:color w:val="94A088" w:themeColor="accent6"/>
      <w:sz w:val="24"/>
      <w:szCs w:val="24"/>
    </w:rPr>
  </w:style>
  <w:style w:type="paragraph" w:styleId="Titre4">
    <w:name w:val="heading 4"/>
    <w:basedOn w:val="Normal"/>
    <w:next w:val="PJustifi"/>
    <w:link w:val="Titre4Car"/>
    <w:uiPriority w:val="9"/>
    <w:unhideWhenUsed/>
    <w:qFormat/>
    <w:rsid w:val="008A5095"/>
    <w:pPr>
      <w:keepNext/>
      <w:keepLines/>
      <w:numPr>
        <w:ilvl w:val="3"/>
        <w:numId w:val="17"/>
      </w:numPr>
      <w:spacing w:before="100" w:beforeAutospacing="1" w:after="120"/>
      <w:ind w:left="862" w:hanging="862"/>
      <w:outlineLvl w:val="3"/>
    </w:pPr>
    <w:rPr>
      <w:rFonts w:ascii="Futura" w:eastAsiaTheme="majorEastAsia" w:hAnsi="Futura" w:cstheme="majorBidi"/>
      <w:b/>
      <w:iCs/>
      <w:color w:val="C2BC80" w:themeColor="accent5"/>
    </w:rPr>
  </w:style>
  <w:style w:type="paragraph" w:styleId="Titre5">
    <w:name w:val="heading 5"/>
    <w:basedOn w:val="Normal"/>
    <w:next w:val="Normal"/>
    <w:link w:val="Titre5Car"/>
    <w:uiPriority w:val="9"/>
    <w:unhideWhenUsed/>
    <w:rsid w:val="008A5095"/>
    <w:pPr>
      <w:keepNext/>
      <w:keepLines/>
      <w:numPr>
        <w:ilvl w:val="4"/>
        <w:numId w:val="17"/>
      </w:numPr>
      <w:spacing w:before="40" w:after="0"/>
      <w:outlineLvl w:val="4"/>
    </w:pPr>
    <w:rPr>
      <w:rFonts w:ascii="Futura" w:eastAsiaTheme="majorEastAsia" w:hAnsi="Futura" w:cstheme="majorBidi"/>
      <w:b/>
      <w:i/>
      <w:color w:val="E48312" w:themeColor="accent1"/>
    </w:rPr>
  </w:style>
  <w:style w:type="paragraph" w:styleId="Titre6">
    <w:name w:val="heading 6"/>
    <w:basedOn w:val="Normal"/>
    <w:next w:val="Normal"/>
    <w:link w:val="Titre6Car"/>
    <w:uiPriority w:val="9"/>
    <w:unhideWhenUsed/>
    <w:rsid w:val="004F7B36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714109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F7B36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714109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F7B36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F7B36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Justifi">
    <w:name w:val="P_Justifié"/>
    <w:basedOn w:val="Normal"/>
    <w:link w:val="PJustifiCar"/>
    <w:qFormat/>
    <w:rsid w:val="00503CE3"/>
    <w:pPr>
      <w:jc w:val="both"/>
    </w:pPr>
    <w:rPr>
      <w:rFonts w:ascii="Bahnschrift Light" w:hAnsi="Bahnschrift Light"/>
      <w:sz w:val="24"/>
    </w:rPr>
  </w:style>
  <w:style w:type="character" w:customStyle="1" w:styleId="PJustifiCar">
    <w:name w:val="P_Justifié Car"/>
    <w:basedOn w:val="Policepardfaut"/>
    <w:link w:val="PJustifi"/>
    <w:locked/>
    <w:rsid w:val="00503CE3"/>
    <w:rPr>
      <w:rFonts w:ascii="Bahnschrift Light" w:hAnsi="Bahnschrift Light"/>
      <w:sz w:val="24"/>
    </w:rPr>
  </w:style>
  <w:style w:type="character" w:customStyle="1" w:styleId="Titre1Car">
    <w:name w:val="Titre 1 Car"/>
    <w:basedOn w:val="Policepardfaut"/>
    <w:link w:val="Titre1"/>
    <w:uiPriority w:val="9"/>
    <w:rsid w:val="00ED2A55"/>
    <w:rPr>
      <w:rFonts w:ascii="Futura" w:eastAsiaTheme="majorEastAsia" w:hAnsi="Futura" w:cstheme="majorBidi"/>
      <w:b/>
      <w:color w:val="4A5242" w:themeColor="accent6" w:themeShade="80"/>
      <w:sz w:val="32"/>
      <w:szCs w:val="32"/>
    </w:rPr>
  </w:style>
  <w:style w:type="paragraph" w:styleId="TM2">
    <w:name w:val="toc 2"/>
    <w:basedOn w:val="Normal"/>
    <w:next w:val="Normal"/>
    <w:autoRedefine/>
    <w:uiPriority w:val="39"/>
    <w:unhideWhenUsed/>
    <w:rsid w:val="00CE4F08"/>
    <w:pPr>
      <w:tabs>
        <w:tab w:val="left" w:pos="660"/>
        <w:tab w:val="right" w:leader="hyphen" w:pos="9736"/>
      </w:tabs>
      <w:spacing w:before="40" w:after="120" w:line="240" w:lineRule="auto"/>
    </w:pPr>
    <w:rPr>
      <w:rFonts w:ascii="Futura" w:hAnsi="Futura"/>
      <w:b/>
      <w:noProof/>
      <w:color w:val="6E7B62" w:themeColor="accent6" w:themeShade="BF"/>
      <w:sz w:val="24"/>
    </w:rPr>
  </w:style>
  <w:style w:type="character" w:customStyle="1" w:styleId="Titre2Car">
    <w:name w:val="Titre 2 Car"/>
    <w:basedOn w:val="Policepardfaut"/>
    <w:link w:val="Titre2"/>
    <w:uiPriority w:val="9"/>
    <w:rsid w:val="008A5095"/>
    <w:rPr>
      <w:rFonts w:ascii="Futura" w:eastAsiaTheme="majorEastAsia" w:hAnsi="Futura" w:cstheme="majorBidi"/>
      <w:b/>
      <w:noProof/>
      <w:color w:val="6E7B62" w:themeColor="accent6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8A5095"/>
    <w:rPr>
      <w:rFonts w:ascii="Futura" w:eastAsiaTheme="majorEastAsia" w:hAnsi="Futura" w:cstheme="majorBidi"/>
      <w:b/>
      <w:color w:val="94A088" w:themeColor="accent6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8A5095"/>
    <w:rPr>
      <w:rFonts w:ascii="Futura" w:eastAsiaTheme="majorEastAsia" w:hAnsi="Futura" w:cstheme="majorBidi"/>
      <w:b/>
      <w:iCs/>
      <w:color w:val="C2BC80" w:themeColor="accent5"/>
    </w:rPr>
  </w:style>
  <w:style w:type="character" w:customStyle="1" w:styleId="Titre5Car">
    <w:name w:val="Titre 5 Car"/>
    <w:basedOn w:val="Policepardfaut"/>
    <w:link w:val="Titre5"/>
    <w:uiPriority w:val="9"/>
    <w:rsid w:val="008A5095"/>
    <w:rPr>
      <w:rFonts w:ascii="Futura" w:eastAsiaTheme="majorEastAsia" w:hAnsi="Futura" w:cstheme="majorBidi"/>
      <w:b/>
      <w:i/>
      <w:color w:val="E48312" w:themeColor="accent1"/>
    </w:rPr>
  </w:style>
  <w:style w:type="character" w:customStyle="1" w:styleId="Titre6Car">
    <w:name w:val="Titre 6 Car"/>
    <w:basedOn w:val="Policepardfaut"/>
    <w:link w:val="Titre6"/>
    <w:uiPriority w:val="9"/>
    <w:semiHidden/>
    <w:rsid w:val="004F7B36"/>
    <w:rPr>
      <w:rFonts w:asciiTheme="majorHAnsi" w:eastAsiaTheme="majorEastAsia" w:hAnsiTheme="majorHAnsi" w:cstheme="majorBidi"/>
      <w:color w:val="714109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4F7B36"/>
    <w:rPr>
      <w:rFonts w:asciiTheme="majorHAnsi" w:eastAsiaTheme="majorEastAsia" w:hAnsiTheme="majorHAnsi" w:cstheme="majorBidi"/>
      <w:i/>
      <w:iCs/>
      <w:color w:val="714109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4F7B3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4F7B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TitrePrincipal">
    <w:name w:val="Titre_Principal"/>
    <w:qFormat/>
    <w:rsid w:val="00EA4987"/>
    <w:rPr>
      <w:rFonts w:ascii="Arial" w:eastAsiaTheme="majorEastAsia" w:hAnsi="Arial" w:cstheme="majorBidi"/>
      <w:b/>
      <w:color w:val="FFFFFF" w:themeColor="background1"/>
      <w:sz w:val="52"/>
      <w:szCs w:val="32"/>
    </w:rPr>
  </w:style>
  <w:style w:type="paragraph" w:customStyle="1" w:styleId="TitreSecondaire">
    <w:name w:val="Titre_Secondaire"/>
    <w:qFormat/>
    <w:rsid w:val="00D26F22"/>
    <w:pPr>
      <w:tabs>
        <w:tab w:val="left" w:pos="4065"/>
      </w:tabs>
    </w:pPr>
    <w:rPr>
      <w:rFonts w:ascii="Arial" w:eastAsiaTheme="majorEastAsia" w:hAnsi="Arial" w:cstheme="majorBidi"/>
      <w:b/>
      <w:color w:val="FFFFFF" w:themeColor="background1"/>
      <w:sz w:val="36"/>
      <w:szCs w:val="32"/>
    </w:rPr>
  </w:style>
  <w:style w:type="paragraph" w:styleId="En-tte">
    <w:name w:val="header"/>
    <w:basedOn w:val="Normal"/>
    <w:link w:val="En-tteCar"/>
    <w:unhideWhenUsed/>
    <w:rsid w:val="00C17979"/>
    <w:pPr>
      <w:tabs>
        <w:tab w:val="center" w:pos="4536"/>
        <w:tab w:val="right" w:pos="9072"/>
      </w:tabs>
      <w:spacing w:before="100" w:beforeAutospacing="1" w:after="0" w:line="240" w:lineRule="auto"/>
      <w:jc w:val="center"/>
    </w:pPr>
    <w:rPr>
      <w:rFonts w:ascii="Montserrat Bold" w:hAnsi="Montserrat Bold"/>
      <w:b/>
      <w:color w:val="FFFFFF" w:themeColor="background1"/>
      <w:sz w:val="24"/>
    </w:rPr>
  </w:style>
  <w:style w:type="character" w:customStyle="1" w:styleId="En-tteCar">
    <w:name w:val="En-tête Car"/>
    <w:basedOn w:val="Policepardfaut"/>
    <w:link w:val="En-tte"/>
    <w:rsid w:val="00C17979"/>
    <w:rPr>
      <w:rFonts w:ascii="Montserrat Bold" w:hAnsi="Montserrat Bold"/>
      <w:b/>
      <w:color w:val="FFFFFF" w:themeColor="background1"/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C17979"/>
    <w:pPr>
      <w:tabs>
        <w:tab w:val="left" w:pos="4536"/>
        <w:tab w:val="right" w:pos="9072"/>
      </w:tabs>
      <w:spacing w:after="0" w:line="240" w:lineRule="auto"/>
      <w:jc w:val="center"/>
    </w:pPr>
    <w:rPr>
      <w:rFonts w:ascii="Montserrat Bold" w:hAnsi="Montserrat Bold"/>
      <w:color w:val="FFFFFF" w:themeColor="background1"/>
      <w:sz w:val="24"/>
    </w:rPr>
  </w:style>
  <w:style w:type="character" w:customStyle="1" w:styleId="PieddepageCar">
    <w:name w:val="Pied de page Car"/>
    <w:basedOn w:val="Policepardfaut"/>
    <w:link w:val="Pieddepage"/>
    <w:uiPriority w:val="99"/>
    <w:rsid w:val="00C17979"/>
    <w:rPr>
      <w:rFonts w:ascii="Montserrat Bold" w:hAnsi="Montserrat Bold"/>
      <w:color w:val="FFFFFF" w:themeColor="background1"/>
      <w:sz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81C8F"/>
    <w:pPr>
      <w:outlineLvl w:val="9"/>
    </w:pPr>
    <w:rPr>
      <w:rFonts w:asciiTheme="majorHAnsi" w:hAnsiTheme="majorHAnsi"/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CE4F08"/>
    <w:pPr>
      <w:pBdr>
        <w:bottom w:val="single" w:sz="18" w:space="1" w:color="94A088" w:themeColor="accent6"/>
      </w:pBdr>
      <w:tabs>
        <w:tab w:val="left" w:pos="440"/>
        <w:tab w:val="right" w:leader="hyphen" w:pos="9736"/>
      </w:tabs>
      <w:spacing w:before="100" w:beforeAutospacing="1" w:after="120" w:line="240" w:lineRule="auto"/>
    </w:pPr>
    <w:rPr>
      <w:rFonts w:ascii="Futura" w:hAnsi="Futura"/>
      <w:b/>
      <w:noProof/>
      <w:color w:val="4A5242" w:themeColor="accent6" w:themeShade="80"/>
      <w:sz w:val="24"/>
    </w:rPr>
  </w:style>
  <w:style w:type="paragraph" w:customStyle="1" w:styleId="Titreversion">
    <w:name w:val="Titre version"/>
    <w:basedOn w:val="Normal"/>
    <w:qFormat/>
    <w:rsid w:val="0012440F"/>
    <w:pPr>
      <w:spacing w:before="1800" w:after="600"/>
      <w:jc w:val="center"/>
    </w:pPr>
    <w:rPr>
      <w:rFonts w:ascii="Arial" w:hAnsi="Arial"/>
      <w:color w:val="FFFFFF" w:themeColor="background1"/>
      <w:sz w:val="24"/>
    </w:rPr>
  </w:style>
  <w:style w:type="paragraph" w:customStyle="1" w:styleId="TitreTM">
    <w:name w:val="Titre TM"/>
    <w:qFormat/>
    <w:rsid w:val="007F1BAB"/>
    <w:pPr>
      <w:shd w:val="clear" w:color="auto" w:fill="94A088" w:themeFill="accent6"/>
      <w:spacing w:before="960" w:after="960"/>
      <w:jc w:val="center"/>
    </w:pPr>
    <w:rPr>
      <w:rFonts w:ascii="Futura" w:hAnsi="Futura"/>
      <w:b/>
      <w:color w:val="FFFFFF" w:themeColor="background1"/>
      <w:sz w:val="52"/>
    </w:rPr>
  </w:style>
  <w:style w:type="paragraph" w:styleId="TM3">
    <w:name w:val="toc 3"/>
    <w:basedOn w:val="Normal"/>
    <w:next w:val="Normal"/>
    <w:autoRedefine/>
    <w:uiPriority w:val="39"/>
    <w:unhideWhenUsed/>
    <w:rsid w:val="00CE4F08"/>
    <w:pPr>
      <w:tabs>
        <w:tab w:val="left" w:pos="1320"/>
        <w:tab w:val="right" w:leader="hyphen" w:pos="9736"/>
      </w:tabs>
      <w:spacing w:after="100"/>
      <w:ind w:left="440"/>
    </w:pPr>
    <w:rPr>
      <w:rFonts w:ascii="Futura" w:hAnsi="Futura"/>
      <w:b/>
      <w:noProof/>
      <w:color w:val="94A088" w:themeColor="accent6"/>
    </w:rPr>
  </w:style>
  <w:style w:type="paragraph" w:styleId="TM4">
    <w:name w:val="toc 4"/>
    <w:basedOn w:val="Normal"/>
    <w:next w:val="Normal"/>
    <w:autoRedefine/>
    <w:uiPriority w:val="39"/>
    <w:unhideWhenUsed/>
    <w:rsid w:val="00CE4F08"/>
    <w:pPr>
      <w:spacing w:after="100"/>
      <w:ind w:left="660"/>
    </w:pPr>
    <w:rPr>
      <w:rFonts w:ascii="Futura" w:hAnsi="Futura"/>
      <w:b/>
      <w:i/>
      <w:color w:val="C2BC80" w:themeColor="accent5"/>
    </w:rPr>
  </w:style>
  <w:style w:type="paragraph" w:customStyle="1" w:styleId="ListePuce1">
    <w:name w:val="Liste_Puce 1"/>
    <w:basedOn w:val="Listepuces2"/>
    <w:qFormat/>
    <w:rsid w:val="00503CE3"/>
    <w:pPr>
      <w:numPr>
        <w:numId w:val="26"/>
      </w:numPr>
      <w:ind w:left="414" w:hanging="357"/>
    </w:pPr>
    <w:rPr>
      <w:rFonts w:ascii="Bahnschrift Light" w:hAnsi="Bahnschrift Light"/>
    </w:rPr>
  </w:style>
  <w:style w:type="paragraph" w:styleId="Listepuces">
    <w:name w:val="List Bullet"/>
    <w:basedOn w:val="Normal"/>
    <w:uiPriority w:val="99"/>
    <w:semiHidden/>
    <w:unhideWhenUsed/>
    <w:rsid w:val="00321407"/>
    <w:pPr>
      <w:tabs>
        <w:tab w:val="num" w:pos="360"/>
      </w:tabs>
      <w:ind w:left="360" w:hanging="360"/>
      <w:contextualSpacing/>
    </w:pPr>
  </w:style>
  <w:style w:type="paragraph" w:customStyle="1" w:styleId="Listepuce2">
    <w:name w:val="Liste_puce 2"/>
    <w:basedOn w:val="PJustifi"/>
    <w:qFormat/>
    <w:rsid w:val="00503CE3"/>
    <w:pPr>
      <w:numPr>
        <w:numId w:val="18"/>
      </w:numPr>
      <w:ind w:left="584" w:hanging="357"/>
    </w:pPr>
  </w:style>
  <w:style w:type="paragraph" w:customStyle="1" w:styleId="Titreauteur">
    <w:name w:val="Titre auteur"/>
    <w:basedOn w:val="Normal"/>
    <w:qFormat/>
    <w:rsid w:val="006F1B00"/>
    <w:pPr>
      <w:spacing w:after="480"/>
    </w:pPr>
    <w:rPr>
      <w:rFonts w:ascii="Futura" w:eastAsiaTheme="majorEastAsia" w:hAnsi="Futura" w:cstheme="majorBidi"/>
      <w:b/>
      <w:color w:val="F2F2F2" w:themeColor="background1" w:themeShade="F2"/>
      <w:sz w:val="24"/>
      <w:szCs w:val="32"/>
    </w:rPr>
  </w:style>
  <w:style w:type="paragraph" w:customStyle="1" w:styleId="CGras">
    <w:name w:val="C_Gras"/>
    <w:basedOn w:val="NormalWeb"/>
    <w:link w:val="CGrasCar"/>
    <w:qFormat/>
    <w:rsid w:val="00503CE3"/>
    <w:rPr>
      <w:rFonts w:ascii="Bahnschrift Light" w:hAnsi="Bahnschrift Light"/>
      <w:b/>
    </w:rPr>
  </w:style>
  <w:style w:type="paragraph" w:customStyle="1" w:styleId="CItalique">
    <w:name w:val="C_Italique"/>
    <w:basedOn w:val="PJustifi"/>
    <w:link w:val="CItaliqueCar"/>
    <w:qFormat/>
    <w:rsid w:val="00370D1E"/>
    <w:rPr>
      <w:i/>
    </w:rPr>
  </w:style>
  <w:style w:type="paragraph" w:customStyle="1" w:styleId="PCentr">
    <w:name w:val="P_Centré"/>
    <w:basedOn w:val="PJustifi"/>
    <w:next w:val="PJustifi"/>
    <w:qFormat/>
    <w:rsid w:val="00BB6A9A"/>
    <w:pPr>
      <w:jc w:val="center"/>
    </w:pPr>
  </w:style>
  <w:style w:type="paragraph" w:customStyle="1" w:styleId="Imagedepagedegarde">
    <w:name w:val="Image de page de garde"/>
    <w:basedOn w:val="PCentr"/>
    <w:qFormat/>
    <w:rsid w:val="00CF247E"/>
    <w:pPr>
      <w:spacing w:after="480"/>
      <w:ind w:left="1985"/>
    </w:pPr>
    <w:rPr>
      <w:color w:val="FFFFFF" w:themeColor="background1"/>
      <w:sz w:val="28"/>
    </w:rPr>
  </w:style>
  <w:style w:type="character" w:styleId="Numrodeligne">
    <w:name w:val="line number"/>
    <w:basedOn w:val="Policepardfaut"/>
    <w:uiPriority w:val="99"/>
    <w:semiHidden/>
    <w:unhideWhenUsed/>
    <w:rsid w:val="007700B8"/>
  </w:style>
  <w:style w:type="character" w:styleId="Textedelespacerserv">
    <w:name w:val="Placeholder Text"/>
    <w:basedOn w:val="Policepardfaut"/>
    <w:uiPriority w:val="99"/>
    <w:semiHidden/>
    <w:rsid w:val="00421362"/>
    <w:rPr>
      <w:color w:val="808080"/>
    </w:rPr>
  </w:style>
  <w:style w:type="paragraph" w:customStyle="1" w:styleId="CSoulign">
    <w:name w:val="C_Souligné"/>
    <w:basedOn w:val="PJustifi"/>
    <w:link w:val="CSoulignCar"/>
    <w:qFormat/>
    <w:rsid w:val="00826875"/>
    <w:rPr>
      <w:u w:val="single"/>
    </w:rPr>
  </w:style>
  <w:style w:type="paragraph" w:customStyle="1" w:styleId="CViolet">
    <w:name w:val="C_Violet"/>
    <w:link w:val="CVioletCar"/>
    <w:qFormat/>
    <w:rsid w:val="00A91042"/>
    <w:rPr>
      <w:rFonts w:ascii="Arial" w:hAnsi="Arial"/>
      <w:color w:val="7030A0"/>
      <w:u w:val="single"/>
    </w:rPr>
  </w:style>
  <w:style w:type="paragraph" w:customStyle="1" w:styleId="CCode">
    <w:name w:val="C_Code"/>
    <w:basedOn w:val="PJustifi"/>
    <w:link w:val="CCodeCar"/>
    <w:qFormat/>
    <w:rsid w:val="0033610E"/>
    <w:rPr>
      <w:rFonts w:ascii="Courier New" w:hAnsi="Courier New"/>
      <w:color w:val="A29A4E" w:themeColor="accent5" w:themeShade="BF"/>
    </w:rPr>
  </w:style>
  <w:style w:type="table" w:styleId="Grilledutableau">
    <w:name w:val="Table Grid"/>
    <w:basedOn w:val="TableauNormal"/>
    <w:uiPriority w:val="1"/>
    <w:rsid w:val="007D461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fr-C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eNumrote">
    <w:name w:val="Liste_Numérotée"/>
    <w:basedOn w:val="Normal"/>
    <w:rsid w:val="00503CE3"/>
    <w:pPr>
      <w:numPr>
        <w:numId w:val="22"/>
      </w:numPr>
      <w:tabs>
        <w:tab w:val="num" w:pos="426"/>
      </w:tabs>
      <w:spacing w:line="240" w:lineRule="auto"/>
      <w:ind w:left="425" w:hanging="425"/>
      <w:contextualSpacing/>
    </w:pPr>
    <w:rPr>
      <w:rFonts w:ascii="Bahnschrift Light" w:eastAsia="Times New Roman" w:hAnsi="Bahnschrift Light" w:cs="Times New Roman"/>
      <w:bCs/>
      <w:lang w:eastAsia="fr-FR"/>
    </w:rPr>
  </w:style>
  <w:style w:type="paragraph" w:customStyle="1" w:styleId="PCode1-beige">
    <w:name w:val="P_Code 1-&gt;beige"/>
    <w:basedOn w:val="Normal"/>
    <w:rsid w:val="006105B4"/>
    <w:pPr>
      <w:pBdr>
        <w:top w:val="threeDEmboss" w:sz="12" w:space="1" w:color="9B8357" w:themeColor="accent4"/>
        <w:left w:val="threeDEmboss" w:sz="12" w:space="4" w:color="9B8357" w:themeColor="accent4"/>
        <w:bottom w:val="threeDEngrave" w:sz="12" w:space="1" w:color="9B8357" w:themeColor="accent4"/>
        <w:right w:val="threeDEngrave" w:sz="12" w:space="1" w:color="9B8357" w:themeColor="accent4"/>
      </w:pBdr>
      <w:shd w:val="clear" w:color="auto" w:fill="EBE6DC" w:themeFill="accent4" w:themeFillTint="33"/>
      <w:tabs>
        <w:tab w:val="left" w:pos="994"/>
        <w:tab w:val="left" w:pos="1420"/>
        <w:tab w:val="left" w:pos="1846"/>
        <w:tab w:val="left" w:pos="2272"/>
      </w:tabs>
      <w:spacing w:after="120" w:line="240" w:lineRule="auto"/>
      <w:ind w:left="567" w:right="550"/>
    </w:pPr>
    <w:rPr>
      <w:rFonts w:ascii="Courier New" w:eastAsia="Times New Roman" w:hAnsi="Courier New" w:cs="Courier New"/>
      <w:b/>
      <w:noProof/>
      <w:sz w:val="18"/>
      <w:szCs w:val="24"/>
      <w:lang w:val="en-GB"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D46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D4618"/>
    <w:rPr>
      <w:rFonts w:ascii="Segoe UI" w:hAnsi="Segoe UI" w:cs="Segoe UI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7D4618"/>
    <w:rPr>
      <w:color w:val="2998E3" w:themeColor="hyperlink"/>
      <w:u w:val="single"/>
    </w:rPr>
  </w:style>
  <w:style w:type="character" w:customStyle="1" w:styleId="CItaliqueCar">
    <w:name w:val="C_Italique Car"/>
    <w:basedOn w:val="PJustifiCar"/>
    <w:link w:val="CItalique"/>
    <w:rsid w:val="00B758B3"/>
    <w:rPr>
      <w:rFonts w:ascii="Arial" w:hAnsi="Arial"/>
      <w:i/>
      <w:sz w:val="24"/>
    </w:rPr>
  </w:style>
  <w:style w:type="character" w:customStyle="1" w:styleId="CGrasCar">
    <w:name w:val="C_Gras Car"/>
    <w:basedOn w:val="CItaliqueCar"/>
    <w:link w:val="CGras"/>
    <w:rsid w:val="00503CE3"/>
    <w:rPr>
      <w:rFonts w:ascii="Bahnschrift Light" w:hAnsi="Bahnschrift Light" w:cs="Times New Roman"/>
      <w:b/>
      <w:i w:val="0"/>
      <w:sz w:val="24"/>
      <w:szCs w:val="24"/>
    </w:rPr>
  </w:style>
  <w:style w:type="character" w:customStyle="1" w:styleId="CVioletCar">
    <w:name w:val="C_Violet Car"/>
    <w:basedOn w:val="Policepardfaut"/>
    <w:link w:val="CViolet"/>
    <w:rsid w:val="00A91042"/>
    <w:rPr>
      <w:rFonts w:ascii="Arial" w:hAnsi="Arial"/>
      <w:color w:val="7030A0"/>
      <w:u w:val="single"/>
    </w:rPr>
  </w:style>
  <w:style w:type="character" w:customStyle="1" w:styleId="CSoulignCar">
    <w:name w:val="C_Souligné Car"/>
    <w:basedOn w:val="PJustifiCar"/>
    <w:link w:val="CSoulign"/>
    <w:rsid w:val="00826875"/>
    <w:rPr>
      <w:rFonts w:ascii="Arial" w:hAnsi="Arial"/>
      <w:sz w:val="24"/>
      <w:u w:val="single"/>
    </w:rPr>
  </w:style>
  <w:style w:type="paragraph" w:customStyle="1" w:styleId="PDroite">
    <w:name w:val="P_Droite"/>
    <w:basedOn w:val="PJustifi"/>
    <w:qFormat/>
    <w:rsid w:val="00826875"/>
    <w:pPr>
      <w:spacing w:after="120" w:line="240" w:lineRule="auto"/>
      <w:jc w:val="right"/>
    </w:pPr>
    <w:rPr>
      <w:rFonts w:eastAsia="Times New Roman" w:cs="Times New Roman"/>
      <w:szCs w:val="24"/>
      <w:lang w:eastAsia="fr-FR"/>
    </w:rPr>
  </w:style>
  <w:style w:type="paragraph" w:customStyle="1" w:styleId="PCode2-Fonc">
    <w:name w:val="P_Code 2-&gt;Foncé"/>
    <w:basedOn w:val="PCode1-beige"/>
    <w:qFormat/>
    <w:rsid w:val="006105B4"/>
    <w:pPr>
      <w:pBdr>
        <w:top w:val="threeDEmboss" w:sz="12" w:space="1" w:color="6E7B62" w:themeColor="accent6" w:themeShade="BF"/>
        <w:left w:val="threeDEmboss" w:sz="12" w:space="4" w:color="6E7B62" w:themeColor="accent6" w:themeShade="BF"/>
        <w:bottom w:val="threeDEngrave" w:sz="12" w:space="1" w:color="6E7B62" w:themeColor="accent6" w:themeShade="BF"/>
        <w:right w:val="threeDEngrave" w:sz="12" w:space="1" w:color="6E7B62" w:themeColor="accent6" w:themeShade="BF"/>
      </w:pBdr>
      <w:shd w:val="clear" w:color="auto" w:fill="BEC6B7" w:themeFill="accent6" w:themeFillTint="99"/>
    </w:pPr>
  </w:style>
  <w:style w:type="paragraph" w:customStyle="1" w:styleId="PCode3-Brun">
    <w:name w:val="P_Code 3-&gt;Brun"/>
    <w:basedOn w:val="PCode1-beige"/>
    <w:rsid w:val="005D7EE4"/>
    <w:pPr>
      <w:pBdr>
        <w:top w:val="threeDEmboss" w:sz="12" w:space="1" w:color="auto"/>
        <w:left w:val="threeDEmboss" w:sz="12" w:space="4" w:color="auto"/>
        <w:bottom w:val="threeDEngrave" w:sz="12" w:space="1" w:color="auto"/>
        <w:right w:val="threeDEngrave" w:sz="12" w:space="1" w:color="auto"/>
      </w:pBdr>
      <w:shd w:val="clear" w:color="auto" w:fill="ADC8DD" w:themeFill="background2" w:themeFillShade="E6"/>
    </w:pPr>
    <w:rPr>
      <w:sz w:val="22"/>
      <w:lang w:val="fr-CH"/>
    </w:rPr>
  </w:style>
  <w:style w:type="paragraph" w:customStyle="1" w:styleId="PMiseEnEvidence">
    <w:name w:val="P_MiseEnEvidence"/>
    <w:basedOn w:val="Normal"/>
    <w:rsid w:val="001F6A13"/>
    <w:pPr>
      <w:pBdr>
        <w:top w:val="threeDEngrave" w:sz="24" w:space="7" w:color="C2BC80" w:themeColor="accent5"/>
        <w:left w:val="threeDEngrave" w:sz="24" w:space="4" w:color="C2BC80" w:themeColor="accent5"/>
        <w:bottom w:val="threeDEmboss" w:sz="24" w:space="7" w:color="C2BC80" w:themeColor="accent5"/>
        <w:right w:val="threeDEmboss" w:sz="24" w:space="12" w:color="C2BC80" w:themeColor="accent5"/>
      </w:pBdr>
      <w:shd w:val="clear" w:color="auto" w:fill="E9ECE7" w:themeFill="accent6" w:themeFillTint="33"/>
      <w:spacing w:before="60" w:after="60" w:line="240" w:lineRule="auto"/>
      <w:ind w:left="568" w:right="550"/>
    </w:pPr>
    <w:rPr>
      <w:rFonts w:ascii="Arial" w:eastAsia="Times New Roman" w:hAnsi="Arial" w:cs="Times New Roman"/>
      <w:szCs w:val="24"/>
      <w:lang w:eastAsia="fr-FR"/>
    </w:rPr>
  </w:style>
  <w:style w:type="paragraph" w:styleId="Listepuces2">
    <w:name w:val="List Bullet 2"/>
    <w:basedOn w:val="Normal"/>
    <w:uiPriority w:val="99"/>
    <w:semiHidden/>
    <w:unhideWhenUsed/>
    <w:rsid w:val="0097540A"/>
    <w:pPr>
      <w:numPr>
        <w:numId w:val="7"/>
      </w:numPr>
      <w:contextualSpacing/>
    </w:pPr>
  </w:style>
  <w:style w:type="paragraph" w:customStyle="1" w:styleId="PCode">
    <w:name w:val="P_Code"/>
    <w:basedOn w:val="Normal"/>
    <w:rsid w:val="0033610E"/>
    <w:rPr>
      <w:rFonts w:ascii="Courier New" w:hAnsi="Courier New"/>
      <w:color w:val="A29A4E" w:themeColor="accent5" w:themeShade="BF"/>
    </w:rPr>
  </w:style>
  <w:style w:type="character" w:customStyle="1" w:styleId="CCodeCar">
    <w:name w:val="C_Code Car"/>
    <w:basedOn w:val="PJustifiCar"/>
    <w:link w:val="CCode"/>
    <w:rsid w:val="0033610E"/>
    <w:rPr>
      <w:rFonts w:ascii="Courier New" w:hAnsi="Courier New"/>
      <w:color w:val="A29A4E" w:themeColor="accent5" w:themeShade="BF"/>
      <w:sz w:val="24"/>
    </w:rPr>
  </w:style>
  <w:style w:type="paragraph" w:styleId="NormalWeb">
    <w:name w:val="Normal (Web)"/>
    <w:basedOn w:val="Normal"/>
    <w:uiPriority w:val="99"/>
    <w:semiHidden/>
    <w:unhideWhenUsed/>
    <w:rsid w:val="0008328C"/>
    <w:rPr>
      <w:rFonts w:ascii="Times New Roman" w:hAnsi="Times New Roman" w:cs="Times New Roman"/>
      <w:sz w:val="24"/>
      <w:szCs w:val="24"/>
    </w:rPr>
  </w:style>
  <w:style w:type="paragraph" w:styleId="Date">
    <w:name w:val="Date"/>
    <w:basedOn w:val="Normal"/>
    <w:link w:val="DateCar"/>
    <w:uiPriority w:val="2"/>
    <w:qFormat/>
    <w:rsid w:val="006F1B00"/>
    <w:pPr>
      <w:spacing w:after="0" w:line="276" w:lineRule="auto"/>
    </w:pPr>
    <w:rPr>
      <w:rFonts w:ascii="Futura" w:hAnsi="Futura" w:cs="Times New Roman"/>
      <w:b/>
      <w:color w:val="FFFFFF" w:themeColor="background1"/>
      <w:kern w:val="24"/>
      <w:sz w:val="28"/>
      <w:szCs w:val="23"/>
      <w:lang w:val="fr-FR"/>
    </w:rPr>
  </w:style>
  <w:style w:type="character" w:customStyle="1" w:styleId="DateCar">
    <w:name w:val="Date Car"/>
    <w:basedOn w:val="Policepardfaut"/>
    <w:link w:val="Date"/>
    <w:uiPriority w:val="2"/>
    <w:rsid w:val="006F1B00"/>
    <w:rPr>
      <w:rFonts w:ascii="Futura" w:hAnsi="Futura" w:cs="Times New Roman"/>
      <w:b/>
      <w:color w:val="FFFFFF" w:themeColor="background1"/>
      <w:kern w:val="24"/>
      <w:sz w:val="28"/>
      <w:szCs w:val="23"/>
      <w:lang w:val="fr-FR"/>
    </w:rPr>
  </w:style>
  <w:style w:type="paragraph" w:customStyle="1" w:styleId="Sous-titredelapagedegarde">
    <w:name w:val="Sous-titre de la page de garde"/>
    <w:basedOn w:val="Normal"/>
    <w:uiPriority w:val="3"/>
    <w:qFormat/>
    <w:rsid w:val="006F1B00"/>
    <w:pPr>
      <w:spacing w:before="720" w:after="0" w:line="276" w:lineRule="auto"/>
    </w:pPr>
    <w:rPr>
      <w:rFonts w:ascii="Futura" w:hAnsi="Futura" w:cs="Times New Roman"/>
      <w:b/>
      <w:color w:val="F2F2F2" w:themeColor="background1" w:themeShade="F2"/>
      <w:kern w:val="24"/>
      <w:sz w:val="40"/>
      <w:szCs w:val="40"/>
      <w:lang w:val="fr-FR"/>
    </w:rPr>
  </w:style>
  <w:style w:type="paragraph" w:customStyle="1" w:styleId="Pagedegarde">
    <w:name w:val="Page de garde"/>
    <w:basedOn w:val="Normal"/>
    <w:uiPriority w:val="1"/>
    <w:qFormat/>
    <w:rsid w:val="00E01143"/>
    <w:pPr>
      <w:spacing w:before="4080" w:after="840" w:line="276" w:lineRule="auto"/>
      <w:ind w:left="5670"/>
      <w:jc w:val="right"/>
    </w:pPr>
    <w:rPr>
      <w:rFonts w:ascii="Montserrat" w:eastAsiaTheme="majorEastAsia" w:hAnsi="Montserrat" w:cstheme="majorBidi"/>
      <w:b/>
      <w:color w:val="FFFFFF" w:themeColor="background1"/>
      <w:kern w:val="24"/>
      <w:sz w:val="52"/>
      <w:szCs w:val="110"/>
      <w:lang w:val="fr-FR"/>
    </w:rPr>
  </w:style>
  <w:style w:type="paragraph" w:styleId="TM9">
    <w:name w:val="toc 9"/>
    <w:basedOn w:val="Normal"/>
    <w:next w:val="Normal"/>
    <w:autoRedefine/>
    <w:uiPriority w:val="39"/>
    <w:unhideWhenUsed/>
    <w:rsid w:val="00A83B56"/>
    <w:pPr>
      <w:spacing w:after="100"/>
      <w:ind w:left="1760"/>
    </w:pPr>
    <w:rPr>
      <w:rFonts w:eastAsiaTheme="minorEastAsia"/>
      <w:lang w:eastAsia="fr-CH"/>
    </w:rPr>
  </w:style>
  <w:style w:type="table" w:styleId="Grilledetableauclaire">
    <w:name w:val="Grid Table Light"/>
    <w:basedOn w:val="TableauNormal"/>
    <w:uiPriority w:val="40"/>
    <w:rsid w:val="00C534C8"/>
    <w:pPr>
      <w:spacing w:after="0" w:line="240" w:lineRule="auto"/>
    </w:pPr>
    <w:rPr>
      <w:rFonts w:cs="Times New Roman"/>
      <w:kern w:val="24"/>
      <w:sz w:val="23"/>
      <w:szCs w:val="23"/>
      <w:lang w:val="fr-FR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Rsum">
    <w:name w:val="Résumé"/>
    <w:basedOn w:val="Normal"/>
    <w:uiPriority w:val="5"/>
    <w:qFormat/>
    <w:rsid w:val="006F1B00"/>
    <w:pPr>
      <w:spacing w:before="360" w:after="200" w:line="432" w:lineRule="auto"/>
      <w:ind w:right="170"/>
    </w:pPr>
    <w:rPr>
      <w:rFonts w:ascii="Futura" w:hAnsi="Futura" w:cs="Times New Roman"/>
      <w:b/>
      <w:color w:val="FFFFFF" w:themeColor="background1"/>
      <w:kern w:val="24"/>
      <w:sz w:val="26"/>
      <w:szCs w:val="23"/>
      <w:lang w:val="fr-FR"/>
    </w:rPr>
  </w:style>
  <w:style w:type="paragraph" w:customStyle="1" w:styleId="Datesous-titre">
    <w:name w:val="Date sous-titre"/>
    <w:basedOn w:val="Normal"/>
    <w:rsid w:val="004D6642"/>
    <w:pPr>
      <w:spacing w:after="0" w:line="276" w:lineRule="auto"/>
    </w:pPr>
    <w:rPr>
      <w:rFonts w:ascii="Copperplate Gothic Bold" w:hAnsi="Copperplate Gothic Bold" w:cs="Times New Roman"/>
      <w:color w:val="FFFFFF" w:themeColor="background1"/>
      <w:kern w:val="24"/>
      <w:sz w:val="32"/>
      <w:szCs w:val="40"/>
      <w:lang w:val="fr-FR"/>
    </w:rPr>
  </w:style>
  <w:style w:type="character" w:styleId="Mentionnonrsolue">
    <w:name w:val="Unresolved Mention"/>
    <w:basedOn w:val="Policepardfaut"/>
    <w:uiPriority w:val="99"/>
    <w:semiHidden/>
    <w:unhideWhenUsed/>
    <w:rsid w:val="007A3932"/>
    <w:rPr>
      <w:color w:val="605E5C"/>
      <w:shd w:val="clear" w:color="auto" w:fill="E1DFDD"/>
    </w:rPr>
  </w:style>
  <w:style w:type="paragraph" w:customStyle="1" w:styleId="ListePuce3">
    <w:name w:val="Liste_Puce 3"/>
    <w:basedOn w:val="Listepuce2"/>
    <w:rsid w:val="00503CE3"/>
    <w:pPr>
      <w:numPr>
        <w:numId w:val="27"/>
      </w:numPr>
      <w:ind w:left="527" w:hanging="357"/>
    </w:pPr>
  </w:style>
  <w:style w:type="paragraph" w:customStyle="1" w:styleId="Titreprincipal0">
    <w:name w:val="Titre principal"/>
    <w:basedOn w:val="Normal"/>
    <w:rsid w:val="009B66E7"/>
    <w:pPr>
      <w:spacing w:before="5120" w:after="0" w:line="240" w:lineRule="auto"/>
      <w:jc w:val="center"/>
    </w:pPr>
    <w:rPr>
      <w:rFonts w:ascii="Arial" w:eastAsia="Times New Roman" w:hAnsi="Arial" w:cs="Times New Roman"/>
      <w:sz w:val="72"/>
      <w:szCs w:val="24"/>
      <w:lang w:eastAsia="fr-FR"/>
    </w:rPr>
  </w:style>
  <w:style w:type="paragraph" w:styleId="Corpsdetexte">
    <w:name w:val="Body Text"/>
    <w:basedOn w:val="Normal"/>
    <w:link w:val="CorpsdetexteCar"/>
    <w:uiPriority w:val="1"/>
    <w:semiHidden/>
    <w:qFormat/>
    <w:rsid w:val="00842079"/>
    <w:pPr>
      <w:spacing w:after="220" w:line="240" w:lineRule="auto"/>
    </w:pPr>
    <w:rPr>
      <w:rFonts w:eastAsia="SimSun" w:cs="Times New Roman"/>
      <w:sz w:val="20"/>
      <w:szCs w:val="20"/>
      <w:lang w:val="fr-FR"/>
    </w:rPr>
  </w:style>
  <w:style w:type="character" w:customStyle="1" w:styleId="CorpsdetexteCar">
    <w:name w:val="Corps de texte Car"/>
    <w:basedOn w:val="Policepardfaut"/>
    <w:link w:val="Corpsdetexte"/>
    <w:uiPriority w:val="1"/>
    <w:semiHidden/>
    <w:rsid w:val="00842079"/>
    <w:rPr>
      <w:rFonts w:eastAsia="SimSun" w:cs="Times New Roman"/>
      <w:sz w:val="20"/>
      <w:szCs w:val="20"/>
      <w:lang w:val="fr-FR"/>
    </w:rPr>
  </w:style>
  <w:style w:type="paragraph" w:customStyle="1" w:styleId="CBleu">
    <w:name w:val="C_Bleu"/>
    <w:link w:val="CBleuCar"/>
    <w:qFormat/>
    <w:rsid w:val="00A03ED9"/>
    <w:rPr>
      <w:rFonts w:ascii="Arial" w:hAnsi="Arial"/>
      <w:color w:val="94A088" w:themeColor="accent6"/>
      <w:sz w:val="24"/>
      <w:u w:val="single"/>
    </w:rPr>
  </w:style>
  <w:style w:type="character" w:customStyle="1" w:styleId="CBleuCar">
    <w:name w:val="C_Bleu Car"/>
    <w:basedOn w:val="Policepardfaut"/>
    <w:link w:val="CBleu"/>
    <w:rsid w:val="00A03ED9"/>
    <w:rPr>
      <w:rFonts w:ascii="Arial" w:hAnsi="Arial"/>
      <w:color w:val="94A088" w:themeColor="accent6"/>
      <w:sz w:val="24"/>
      <w:u w:val="single"/>
    </w:rPr>
  </w:style>
  <w:style w:type="table" w:styleId="TableauGrille4-Accentuation2">
    <w:name w:val="Grid Table 4 Accent 2"/>
    <w:basedOn w:val="TableauNormal"/>
    <w:uiPriority w:val="49"/>
    <w:rsid w:val="00A03ED9"/>
    <w:pPr>
      <w:spacing w:after="0" w:line="240" w:lineRule="auto"/>
    </w:pPr>
    <w:tblPr>
      <w:tblStyleRowBandSize w:val="1"/>
      <w:tblStyleColBandSize w:val="1"/>
      <w:tblBorders>
        <w:top w:val="single" w:sz="4" w:space="0" w:color="DF9778" w:themeColor="accent2" w:themeTint="99"/>
        <w:left w:val="single" w:sz="4" w:space="0" w:color="DF9778" w:themeColor="accent2" w:themeTint="99"/>
        <w:bottom w:val="single" w:sz="4" w:space="0" w:color="DF9778" w:themeColor="accent2" w:themeTint="99"/>
        <w:right w:val="single" w:sz="4" w:space="0" w:color="DF9778" w:themeColor="accent2" w:themeTint="99"/>
        <w:insideH w:val="single" w:sz="4" w:space="0" w:color="DF9778" w:themeColor="accent2" w:themeTint="99"/>
        <w:insideV w:val="single" w:sz="4" w:space="0" w:color="DF977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D582C" w:themeColor="accent2"/>
          <w:left w:val="single" w:sz="4" w:space="0" w:color="BD582C" w:themeColor="accent2"/>
          <w:bottom w:val="single" w:sz="4" w:space="0" w:color="BD582C" w:themeColor="accent2"/>
          <w:right w:val="single" w:sz="4" w:space="0" w:color="BD582C" w:themeColor="accent2"/>
          <w:insideH w:val="nil"/>
          <w:insideV w:val="nil"/>
        </w:tcBorders>
        <w:shd w:val="clear" w:color="auto" w:fill="BD582C" w:themeFill="accent2"/>
      </w:tcPr>
    </w:tblStylePr>
    <w:tblStylePr w:type="lastRow">
      <w:rPr>
        <w:b/>
        <w:bCs/>
      </w:rPr>
      <w:tblPr/>
      <w:tcPr>
        <w:tcBorders>
          <w:top w:val="double" w:sz="4" w:space="0" w:color="BD582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DCD1" w:themeFill="accent2" w:themeFillTint="33"/>
      </w:tcPr>
    </w:tblStylePr>
    <w:tblStylePr w:type="band1Horz">
      <w:tblPr/>
      <w:tcPr>
        <w:shd w:val="clear" w:color="auto" w:fill="F4DCD1" w:themeFill="accent2" w:themeFillTint="33"/>
      </w:tcPr>
    </w:tblStylePr>
  </w:style>
  <w:style w:type="table" w:styleId="TableauGrille5Fonc-Accentuation2">
    <w:name w:val="Grid Table 5 Dark Accent 2"/>
    <w:basedOn w:val="TableauNormal"/>
    <w:uiPriority w:val="50"/>
    <w:rsid w:val="00A03E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DC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D582C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D582C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D582C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D582C" w:themeFill="accent2"/>
      </w:tcPr>
    </w:tblStylePr>
    <w:tblStylePr w:type="band1Vert">
      <w:tblPr/>
      <w:tcPr>
        <w:shd w:val="clear" w:color="auto" w:fill="EAB9A4" w:themeFill="accent2" w:themeFillTint="66"/>
      </w:tcPr>
    </w:tblStylePr>
    <w:tblStylePr w:type="band1Horz">
      <w:tblPr/>
      <w:tcPr>
        <w:shd w:val="clear" w:color="auto" w:fill="EAB9A4" w:themeFill="accent2" w:themeFillTint="66"/>
      </w:tcPr>
    </w:tblStylePr>
  </w:style>
  <w:style w:type="paragraph" w:customStyle="1" w:styleId="PGauche">
    <w:name w:val="P_Gauche"/>
    <w:basedOn w:val="PDroite"/>
    <w:rsid w:val="00A03ED9"/>
    <w:pPr>
      <w:jc w:val="left"/>
    </w:pPr>
    <w:rPr>
      <w:rFonts w:ascii="Arial" w:hAnsi="Arial"/>
      <w:bCs/>
      <w:color w:val="FFFFFF" w:themeColor="background1"/>
    </w:rPr>
  </w:style>
  <w:style w:type="paragraph" w:styleId="TM5">
    <w:name w:val="toc 5"/>
    <w:basedOn w:val="Normal"/>
    <w:next w:val="Normal"/>
    <w:autoRedefine/>
    <w:uiPriority w:val="39"/>
    <w:unhideWhenUsed/>
    <w:rsid w:val="00A03ED9"/>
    <w:pPr>
      <w:spacing w:after="100"/>
      <w:ind w:left="880"/>
    </w:pPr>
    <w:rPr>
      <w:rFonts w:eastAsiaTheme="minorEastAsia"/>
      <w:lang w:eastAsia="fr-CH"/>
    </w:rPr>
  </w:style>
  <w:style w:type="paragraph" w:styleId="TM6">
    <w:name w:val="toc 6"/>
    <w:basedOn w:val="Normal"/>
    <w:next w:val="Normal"/>
    <w:autoRedefine/>
    <w:uiPriority w:val="39"/>
    <w:unhideWhenUsed/>
    <w:rsid w:val="00A03ED9"/>
    <w:pPr>
      <w:spacing w:after="100"/>
      <w:ind w:left="1100"/>
    </w:pPr>
    <w:rPr>
      <w:rFonts w:eastAsiaTheme="minorEastAsia"/>
      <w:lang w:eastAsia="fr-CH"/>
    </w:rPr>
  </w:style>
  <w:style w:type="paragraph" w:styleId="TM7">
    <w:name w:val="toc 7"/>
    <w:basedOn w:val="Normal"/>
    <w:next w:val="Normal"/>
    <w:autoRedefine/>
    <w:uiPriority w:val="39"/>
    <w:unhideWhenUsed/>
    <w:rsid w:val="00A03ED9"/>
    <w:pPr>
      <w:spacing w:after="100"/>
      <w:ind w:left="1320"/>
    </w:pPr>
    <w:rPr>
      <w:rFonts w:eastAsiaTheme="minorEastAsia"/>
      <w:lang w:eastAsia="fr-CH"/>
    </w:rPr>
  </w:style>
  <w:style w:type="paragraph" w:styleId="TM8">
    <w:name w:val="toc 8"/>
    <w:basedOn w:val="Normal"/>
    <w:next w:val="Normal"/>
    <w:autoRedefine/>
    <w:uiPriority w:val="39"/>
    <w:unhideWhenUsed/>
    <w:rsid w:val="00A03ED9"/>
    <w:pPr>
      <w:spacing w:after="100"/>
      <w:ind w:left="1540"/>
    </w:pPr>
    <w:rPr>
      <w:rFonts w:eastAsiaTheme="minorEastAsia"/>
      <w:lang w:eastAsia="fr-CH"/>
    </w:rPr>
  </w:style>
  <w:style w:type="paragraph" w:styleId="Paragraphedeliste">
    <w:name w:val="List Paragraph"/>
    <w:basedOn w:val="Normal"/>
    <w:uiPriority w:val="34"/>
    <w:qFormat/>
    <w:rsid w:val="00ED546D"/>
    <w:pPr>
      <w:ind w:left="720"/>
      <w:contextualSpacing/>
    </w:pPr>
  </w:style>
  <w:style w:type="table" w:styleId="TableauGrille5Fonc-Accentuation4">
    <w:name w:val="Grid Table 5 Dark Accent 4"/>
    <w:basedOn w:val="TableauNormal"/>
    <w:uiPriority w:val="50"/>
    <w:rsid w:val="00F658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6D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835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835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835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8357" w:themeFill="accent4"/>
      </w:tcPr>
    </w:tblStylePr>
    <w:tblStylePr w:type="band1Vert">
      <w:tblPr/>
      <w:tcPr>
        <w:shd w:val="clear" w:color="auto" w:fill="D8CDBA" w:themeFill="accent4" w:themeFillTint="66"/>
      </w:tcPr>
    </w:tblStylePr>
    <w:tblStylePr w:type="band1Horz">
      <w:tblPr/>
      <w:tcPr>
        <w:shd w:val="clear" w:color="auto" w:fill="D8CDBA" w:themeFill="accent4" w:themeFillTint="66"/>
      </w:tcPr>
    </w:tblStylePr>
  </w:style>
  <w:style w:type="paragraph" w:customStyle="1" w:styleId="TitrePageDeGarde">
    <w:name w:val="Titre_Page_De_Garde"/>
    <w:basedOn w:val="Normal"/>
    <w:uiPriority w:val="1"/>
    <w:qFormat/>
    <w:rsid w:val="00D33A6A"/>
    <w:pPr>
      <w:spacing w:before="1800" w:after="840" w:line="276" w:lineRule="auto"/>
      <w:ind w:right="5670"/>
    </w:pPr>
    <w:rPr>
      <w:rFonts w:ascii="Futura" w:eastAsiaTheme="majorEastAsia" w:hAnsi="Futura" w:cstheme="majorBidi"/>
      <w:b/>
      <w:kern w:val="24"/>
      <w:sz w:val="52"/>
      <w:szCs w:val="110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3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3.xml"/><Relationship Id="rId22" Type="http://schemas.openxmlformats.org/officeDocument/2006/relationships/footer" Target="footer5.xml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EMF\3eme_2023-2024\RP%20-%20Modele%20-%20MartinK(R.Benedetti)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DDEC804D0CF465D9519E892E834E8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5DF323-D420-4069-8628-A6DBF009BE14}"/>
      </w:docPartPr>
      <w:docPartBody>
        <w:p w:rsidR="00952DEC" w:rsidRDefault="00000000">
          <w:pPr>
            <w:pStyle w:val="1DDEC804D0CF465D9519E892E834E8AD"/>
          </w:pPr>
          <w:r>
            <w:t xml:space="preserve">jj.mm.aaaa </w:t>
          </w:r>
          <w:r w:rsidRPr="00712D0D">
            <w:rPr>
              <w:rStyle w:val="Textedelespacerserv"/>
            </w:rPr>
            <w:t>Cliquez ou appuyez ici pour entrer une date.</w:t>
          </w:r>
        </w:p>
      </w:docPartBody>
    </w:docPart>
    <w:docPart>
      <w:docPartPr>
        <w:name w:val="3A89BE6B7703426191BDBFED0B55251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A7454B-BA6B-4690-89A5-2EB4F8374DB4}"/>
      </w:docPartPr>
      <w:docPartBody>
        <w:p w:rsidR="00952DEC" w:rsidRDefault="00000000">
          <w:pPr>
            <w:pStyle w:val="3A89BE6B7703426191BDBFED0B55251F"/>
          </w:pPr>
          <w:r>
            <w:t xml:space="preserve">jj.mm.aaaa </w:t>
          </w:r>
          <w:r w:rsidRPr="00712D0D">
            <w:rPr>
              <w:rStyle w:val="Textedelespacerserv"/>
            </w:rPr>
            <w:t>Cliquez ou appuyez ici pour entrer une date.</w:t>
          </w:r>
        </w:p>
      </w:docPartBody>
    </w:docPart>
    <w:docPart>
      <w:docPartPr>
        <w:name w:val="ADE52D78697743C5AFBBDB134000C4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43BF2FF-D014-48D9-A19D-D997A01849D0}"/>
      </w:docPartPr>
      <w:docPartBody>
        <w:p w:rsidR="00952DEC" w:rsidRDefault="00000000">
          <w:pPr>
            <w:pStyle w:val="ADE52D78697743C5AFBBDB134000C427"/>
          </w:pPr>
          <w:r w:rsidRPr="00FA7DB5">
            <w:rPr>
              <w:rStyle w:val="Textedelespacerserv"/>
            </w:rPr>
            <w:t>Cliquez ou appuyez ici pour entrer une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utura">
    <w:altName w:val="Century Gothic"/>
    <w:panose1 w:val="020B0602020204020303"/>
    <w:charset w:val="B1"/>
    <w:family w:val="swiss"/>
    <w:pitch w:val="variable"/>
    <w:sig w:usb0="80000867" w:usb1="00000000" w:usb2="00000000" w:usb3="00000000" w:csb0="000001F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 Bold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Calibri"/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2AC"/>
    <w:rsid w:val="00580C5C"/>
    <w:rsid w:val="005E52AC"/>
    <w:rsid w:val="00952DEC"/>
    <w:rsid w:val="00FF3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CH" w:eastAsia="fr-CH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customStyle="1" w:styleId="1DDEC804D0CF465D9519E892E834E8AD">
    <w:name w:val="1DDEC804D0CF465D9519E892E834E8AD"/>
  </w:style>
  <w:style w:type="paragraph" w:customStyle="1" w:styleId="3A89BE6B7703426191BDBFED0B55251F">
    <w:name w:val="3A89BE6B7703426191BDBFED0B55251F"/>
  </w:style>
  <w:style w:type="paragraph" w:customStyle="1" w:styleId="ADE52D78697743C5AFBBDB134000C427">
    <w:name w:val="ADE52D78697743C5AFBBDB134000C42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1D514-D331-4D22-8B06-5AC0ABF6E0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F:\EMF\3eme_2023-2024\RP - Modele - MartinK(R.Benedetti).dotm</Template>
  <TotalTime>6</TotalTime>
  <Pages>10</Pages>
  <Words>443</Words>
  <Characters>2438</Characters>
  <Application>Microsoft Office Word</Application>
  <DocSecurity>0</DocSecurity>
  <Lines>20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NNN - Nom du module</vt:lpstr>
      <vt:lpstr>R10 - Mettre en place des systèmes d’interconnexion d’un réseau local</vt:lpstr>
    </vt:vector>
  </TitlesOfParts>
  <Company/>
  <LinksUpToDate>false</LinksUpToDate>
  <CharactersWithSpaces>2876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151 - Intégrer des bases de données dans le Web</dc:title>
  <dc:subject>jj.mm.aaaa au jj.mm.aaaa</dc:subject>
  <dc:creator>Martin Kevin</dc:creator>
  <cp:keywords/>
  <dc:description/>
  <cp:lastModifiedBy>Martin Kevin</cp:lastModifiedBy>
  <cp:revision>5</cp:revision>
  <cp:lastPrinted>2023-03-01T07:56:00Z</cp:lastPrinted>
  <dcterms:created xsi:type="dcterms:W3CDTF">2024-02-09T09:33:00Z</dcterms:created>
  <dcterms:modified xsi:type="dcterms:W3CDTF">2024-02-09T15:33:00Z</dcterms:modified>
</cp:coreProperties>
</file>